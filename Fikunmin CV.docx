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43485BBB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50132F7B" w14:textId="77777777" w:rsidR="007A0F44" w:rsidRPr="00565B06" w:rsidRDefault="00A642EE" w:rsidP="00174A87">
            <w:pPr>
              <w:pStyle w:val="Title"/>
            </w:pPr>
            <w:r>
              <w:t>Aluko</w:t>
            </w:r>
          </w:p>
          <w:p w14:paraId="0B115D2D" w14:textId="77777777" w:rsidR="007A0F44" w:rsidRPr="00565B06" w:rsidRDefault="00A642EE" w:rsidP="00A642EE">
            <w:pPr>
              <w:pStyle w:val="Subtitle"/>
            </w:pPr>
            <w:r>
              <w:t>Fikunmi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34303282" w14:textId="77777777" w:rsidR="007A0F44" w:rsidRDefault="00000000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68D16B44646C479BAE446884464A25F9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A642EE">
                  <w:t>25 Idera Street, Oworoshoki, Lagos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90D68DD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4B0EC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80E70AE" w14:textId="77777777" w:rsidR="007A0F44" w:rsidRDefault="00000000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CE121928484C4EE4A4B2EF9C448523E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A642EE">
                  <w:t>09060003507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27CC691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FD47A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D0599AE" w14:textId="77777777" w:rsidR="007A0F44" w:rsidRDefault="00000000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D1EC4D9EFC9C4CA995223938238F87C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A642EE">
                  <w:t>Samuelfik2016@gmail.com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37DA922D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C6948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7AE57336" w14:textId="77777777" w:rsidR="007A0F44" w:rsidRDefault="00000000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79485E6118E04F6BAE09E898892DAD4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A642EE">
                  <w:t>Fikunmi Aluko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7269898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6525A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4F81D800" w14:textId="77777777" w:rsidR="007A0F44" w:rsidRPr="00565B06" w:rsidRDefault="00000000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38FB201A3F61409C8491FEF6502F07E1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="007A0F44" w:rsidRPr="009D0878">
                  <w:t>Twitter/Blog/Portfolio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EB8EDA9" wp14:editId="5F6D63A3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7084E8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2152790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49F3E5B5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82628F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2633D3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2CC02340" w14:textId="77777777" w:rsidR="000E24AC" w:rsidRPr="00565B06" w:rsidRDefault="00000000" w:rsidP="007850D1">
            <w:pPr>
              <w:pStyle w:val="Heading1"/>
            </w:pPr>
            <w:sdt>
              <w:sdtPr>
                <w:alias w:val="Objective:"/>
                <w:tag w:val="Objective:"/>
                <w:id w:val="-376709012"/>
                <w:placeholder>
                  <w:docPart w:val="674014DC736F43FEB8D36215F4B2A3C2"/>
                </w:placeholder>
                <w:temporary/>
                <w:showingPlcHdr/>
                <w15:appearance w15:val="hidden"/>
              </w:sdtPr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74AE0335" w14:textId="77777777" w:rsidR="007540DB" w:rsidRDefault="00F51D7C" w:rsidP="007850D1">
      <w:r>
        <w:t xml:space="preserve">My goal is to secure a challenging role in the programming industry where I can utilize my strong </w:t>
      </w:r>
    </w:p>
    <w:p w14:paraId="609BACEE" w14:textId="002EB5A7" w:rsidR="00A77B4D" w:rsidRDefault="007540DB" w:rsidP="007850D1">
      <w:r>
        <w:t xml:space="preserve">Front-End development, Back-End and Data analytic </w:t>
      </w:r>
      <w:r w:rsidR="00F51D7C">
        <w:t>skills to innovate n</w:t>
      </w:r>
      <w:r>
        <w:t>ew</w:t>
      </w:r>
      <w:r w:rsidR="00F51D7C">
        <w:t xml:space="preserve"> </w:t>
      </w:r>
      <w:r>
        <w:t xml:space="preserve">web </w:t>
      </w:r>
      <w:r w:rsidR="00F51D7C">
        <w:t>developments and drive business growth.</w:t>
      </w:r>
      <w:r>
        <w:t xml:space="preserve"> My future aim to assist growth of any firm I find myself  is to become a full stack developer.</w:t>
      </w:r>
    </w:p>
    <w:p w14:paraId="4F461CB2" w14:textId="70C84FCA" w:rsidR="00F51D7C" w:rsidRPr="00565B06" w:rsidRDefault="00F51D7C" w:rsidP="007850D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503921F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FC7CAA1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00BCCAA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9ABA2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EB566E5" w14:textId="77777777" w:rsidR="00A77B4D" w:rsidRPr="00565B06" w:rsidRDefault="00000000" w:rsidP="002146F8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2231C5BF64AB4D93A07AD9FB2EDBFFCC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3AD86169" w14:textId="77777777" w:rsidR="007C0E0E" w:rsidRPr="00565B06" w:rsidRDefault="00191F95" w:rsidP="00B47E1E">
      <w:pPr>
        <w:pStyle w:val="Heading2"/>
      </w:pPr>
      <w:r>
        <w:t>SSCE</w:t>
      </w:r>
      <w:r w:rsidR="007C0E0E" w:rsidRPr="00565B06">
        <w:t xml:space="preserve"> | </w:t>
      </w:r>
      <w:r>
        <w:rPr>
          <w:rStyle w:val="Emphasis"/>
        </w:rPr>
        <w:t>Gulf Flower High School</w:t>
      </w:r>
    </w:p>
    <w:p w14:paraId="1A1DD5D5" w14:textId="77777777" w:rsidR="007C0E0E" w:rsidRDefault="00191F95" w:rsidP="004F199F">
      <w:pPr>
        <w:pStyle w:val="Heading3"/>
      </w:pPr>
      <w:r>
        <w:t>22/03/2022</w:t>
      </w:r>
      <w:r w:rsidR="007C0E0E" w:rsidRPr="00565B06">
        <w:t xml:space="preserve"> – </w:t>
      </w:r>
      <w:r>
        <w:t>7/july/2023</w:t>
      </w:r>
    </w:p>
    <w:p w14:paraId="149762E3" w14:textId="3CB53839" w:rsidR="0093037D" w:rsidRDefault="0093037D" w:rsidP="0093037D">
      <w:r>
        <w:t>In this,</w:t>
      </w:r>
      <w:r>
        <w:t xml:space="preserve"> </w:t>
      </w:r>
      <w:r>
        <w:t xml:space="preserve">I have highlighted my educational qualifications. I obtained an </w:t>
      </w:r>
    </w:p>
    <w:p w14:paraId="5D2C03D6" w14:textId="6AA92E16" w:rsidR="0093037D" w:rsidRPr="00565B06" w:rsidRDefault="0093037D" w:rsidP="0093037D">
      <w:r>
        <w:t>SSCE certificate, where I completed my secondary school.</w:t>
      </w:r>
    </w:p>
    <w:p w14:paraId="107AF895" w14:textId="4151245D" w:rsidR="007C0E0E" w:rsidRPr="00565B06" w:rsidRDefault="00191F95" w:rsidP="00B47E1E">
      <w:pPr>
        <w:pStyle w:val="Heading2"/>
      </w:pPr>
      <w:r>
        <w:t xml:space="preserve">OND </w:t>
      </w:r>
      <w:r w:rsidR="006852BB">
        <w:t>(</w:t>
      </w:r>
      <w:r>
        <w:t>in view</w:t>
      </w:r>
      <w:r w:rsidR="006852BB">
        <w:t>)</w:t>
      </w:r>
      <w:r w:rsidR="007C0E0E" w:rsidRPr="00565B06">
        <w:t xml:space="preserve"> | </w:t>
      </w:r>
      <w:r>
        <w:rPr>
          <w:rStyle w:val="Emphasis"/>
        </w:rPr>
        <w:t>Yaba College Of Technology</w:t>
      </w:r>
    </w:p>
    <w:p w14:paraId="589F223A" w14:textId="77777777" w:rsidR="007C0E0E" w:rsidRPr="00565B06" w:rsidRDefault="00000000" w:rsidP="004F199F">
      <w:pPr>
        <w:pStyle w:val="Heading3"/>
      </w:pPr>
      <w:sdt>
        <w:sdtPr>
          <w:alias w:val="Enter dates from for school 2: "/>
          <w:tag w:val="Enter dates from for school 2: "/>
          <w:id w:val="-910847279"/>
          <w:placeholder>
            <w:docPart w:val="1B35C4EA9627439ABE6FA728EAD25F44"/>
          </w:placeholder>
          <w:temporary/>
          <w:showingPlcHdr/>
          <w15:appearance w15:val="hidden"/>
        </w:sdtPr>
        <w:sdtContent>
          <w:r w:rsidR="007C0E0E" w:rsidRPr="00565B06">
            <w:t>Date</w:t>
          </w:r>
          <w:r w:rsidR="00581515" w:rsidRPr="00565B06">
            <w:t>s</w:t>
          </w:r>
          <w:r w:rsidR="007C0E0E" w:rsidRPr="00565B06">
            <w:t xml:space="preserve"> From</w:t>
          </w:r>
        </w:sdtContent>
      </w:sdt>
      <w:r w:rsidR="007C0E0E" w:rsidRPr="00565B06">
        <w:t xml:space="preserve"> – </w:t>
      </w:r>
      <w:sdt>
        <w:sdtPr>
          <w:alias w:val="Enter dates to for school 2: "/>
          <w:tag w:val="Enter dates to for school 2: "/>
          <w:id w:val="-1458402753"/>
          <w:placeholder>
            <w:docPart w:val="8F2E7F74515E44B19F2E2EBE7D6F5FCD"/>
          </w:placeholder>
          <w:temporary/>
          <w:showingPlcHdr/>
          <w15:appearance w15:val="hidden"/>
        </w:sdtPr>
        <w:sdtContent>
          <w:r w:rsidR="007C0E0E" w:rsidRPr="00565B06">
            <w:t>To</w:t>
          </w:r>
        </w:sdtContent>
      </w:sdt>
    </w:p>
    <w:p w14:paraId="6BF0EA74" w14:textId="77777777" w:rsidR="007C0E0E" w:rsidRPr="00565B06" w:rsidRDefault="006852BB" w:rsidP="007C0E0E">
      <w:r>
        <w:t>Currently Studying Computer Science.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747264B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45F46C0" w14:textId="77777777" w:rsidR="005E088C" w:rsidRPr="00565B06" w:rsidRDefault="005E088C" w:rsidP="00D671FB">
            <w:pPr>
              <w:pStyle w:val="Icons"/>
              <w:jc w:val="left"/>
            </w:pPr>
          </w:p>
        </w:tc>
        <w:tc>
          <w:tcPr>
            <w:tcW w:w="8587" w:type="dxa"/>
          </w:tcPr>
          <w:tbl>
            <w:tblPr>
              <w:tblStyle w:val="TableGrid"/>
              <w:tblW w:w="542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op table has skills heading, second table has list of skills and bottom table has activities"/>
            </w:tblPr>
            <w:tblGrid>
              <w:gridCol w:w="648"/>
              <w:gridCol w:w="8736"/>
            </w:tblGrid>
            <w:tr w:rsidR="00D671FB" w:rsidRPr="00565B06" w14:paraId="0037313B" w14:textId="77777777" w:rsidTr="00495C46">
              <w:tc>
                <w:tcPr>
                  <w:tcW w:w="630" w:type="dxa"/>
                  <w:tcMar>
                    <w:right w:w="216" w:type="dxa"/>
                  </w:tcMar>
                  <w:vAlign w:val="bottom"/>
                </w:tcPr>
                <w:p w14:paraId="2629E8BA" w14:textId="77777777" w:rsidR="00D671FB" w:rsidRPr="00565B06" w:rsidRDefault="00D671FB" w:rsidP="00D671FB">
                  <w:pPr>
                    <w:pStyle w:val="Icons"/>
                  </w:pPr>
                  <w:r w:rsidRPr="00565B06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B73886" wp14:editId="37AB7993">
                            <wp:extent cx="274320" cy="274320"/>
                            <wp:effectExtent l="0" t="0" r="0" b="0"/>
                            <wp:docPr id="24" name="Skills in circle icon" descr="Skills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274320" cy="274320"/>
                                      <a:chOff x="0" y="0"/>
                                      <a:chExt cx="171" cy="171"/>
                                    </a:xfrm>
                                  </wpg:grpSpPr>
                                  <wps:wsp>
                                    <wps:cNvPr id="25" name="Skills icon circle" descr="Skills icon circle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171" cy="171"/>
                                      </a:xfrm>
                                      <a:custGeom>
                                        <a:avLst/>
                                        <a:gdLst>
                                          <a:gd name="T0" fmla="*/ 1725 w 3246"/>
                                          <a:gd name="T1" fmla="*/ 3 h 3246"/>
                                          <a:gd name="T2" fmla="*/ 1925 w 3246"/>
                                          <a:gd name="T3" fmla="*/ 28 h 3246"/>
                                          <a:gd name="T4" fmla="*/ 2117 w 3246"/>
                                          <a:gd name="T5" fmla="*/ 77 h 3246"/>
                                          <a:gd name="T6" fmla="*/ 2299 w 3246"/>
                                          <a:gd name="T7" fmla="*/ 147 h 3246"/>
                                          <a:gd name="T8" fmla="*/ 2469 w 3246"/>
                                          <a:gd name="T9" fmla="*/ 239 h 3246"/>
                                          <a:gd name="T10" fmla="*/ 2628 w 3246"/>
                                          <a:gd name="T11" fmla="*/ 348 h 3246"/>
                                          <a:gd name="T12" fmla="*/ 2771 w 3246"/>
                                          <a:gd name="T13" fmla="*/ 475 h 3246"/>
                                          <a:gd name="T14" fmla="*/ 2898 w 3246"/>
                                          <a:gd name="T15" fmla="*/ 618 h 3246"/>
                                          <a:gd name="T16" fmla="*/ 3007 w 3246"/>
                                          <a:gd name="T17" fmla="*/ 777 h 3246"/>
                                          <a:gd name="T18" fmla="*/ 3099 w 3246"/>
                                          <a:gd name="T19" fmla="*/ 947 h 3246"/>
                                          <a:gd name="T20" fmla="*/ 3169 w 3246"/>
                                          <a:gd name="T21" fmla="*/ 1129 h 3246"/>
                                          <a:gd name="T22" fmla="*/ 3218 w 3246"/>
                                          <a:gd name="T23" fmla="*/ 1321 h 3246"/>
                                          <a:gd name="T24" fmla="*/ 3243 w 3246"/>
                                          <a:gd name="T25" fmla="*/ 1521 h 3246"/>
                                          <a:gd name="T26" fmla="*/ 3243 w 3246"/>
                                          <a:gd name="T27" fmla="*/ 1725 h 3246"/>
                                          <a:gd name="T28" fmla="*/ 3218 w 3246"/>
                                          <a:gd name="T29" fmla="*/ 1926 h 3246"/>
                                          <a:gd name="T30" fmla="*/ 3169 w 3246"/>
                                          <a:gd name="T31" fmla="*/ 2117 h 3246"/>
                                          <a:gd name="T32" fmla="*/ 3099 w 3246"/>
                                          <a:gd name="T33" fmla="*/ 2299 h 3246"/>
                                          <a:gd name="T34" fmla="*/ 3007 w 3246"/>
                                          <a:gd name="T35" fmla="*/ 2470 h 3246"/>
                                          <a:gd name="T36" fmla="*/ 2898 w 3246"/>
                                          <a:gd name="T37" fmla="*/ 2628 h 3246"/>
                                          <a:gd name="T38" fmla="*/ 2771 w 3246"/>
                                          <a:gd name="T39" fmla="*/ 2771 h 3246"/>
                                          <a:gd name="T40" fmla="*/ 2628 w 3246"/>
                                          <a:gd name="T41" fmla="*/ 2898 h 3246"/>
                                          <a:gd name="T42" fmla="*/ 2469 w 3246"/>
                                          <a:gd name="T43" fmla="*/ 3008 h 3246"/>
                                          <a:gd name="T44" fmla="*/ 2299 w 3246"/>
                                          <a:gd name="T45" fmla="*/ 3099 h 3246"/>
                                          <a:gd name="T46" fmla="*/ 2117 w 3246"/>
                                          <a:gd name="T47" fmla="*/ 3169 h 3246"/>
                                          <a:gd name="T48" fmla="*/ 1925 w 3246"/>
                                          <a:gd name="T49" fmla="*/ 3218 h 3246"/>
                                          <a:gd name="T50" fmla="*/ 1725 w 3246"/>
                                          <a:gd name="T51" fmla="*/ 3243 h 3246"/>
                                          <a:gd name="T52" fmla="*/ 1521 w 3246"/>
                                          <a:gd name="T53" fmla="*/ 3243 h 3246"/>
                                          <a:gd name="T54" fmla="*/ 1320 w 3246"/>
                                          <a:gd name="T55" fmla="*/ 3218 h 3246"/>
                                          <a:gd name="T56" fmla="*/ 1129 w 3246"/>
                                          <a:gd name="T57" fmla="*/ 3169 h 3246"/>
                                          <a:gd name="T58" fmla="*/ 947 w 3246"/>
                                          <a:gd name="T59" fmla="*/ 3099 h 3246"/>
                                          <a:gd name="T60" fmla="*/ 776 w 3246"/>
                                          <a:gd name="T61" fmla="*/ 3008 h 3246"/>
                                          <a:gd name="T62" fmla="*/ 618 w 3246"/>
                                          <a:gd name="T63" fmla="*/ 2898 h 3246"/>
                                          <a:gd name="T64" fmla="*/ 475 w 3246"/>
                                          <a:gd name="T65" fmla="*/ 2771 h 3246"/>
                                          <a:gd name="T66" fmla="*/ 348 w 3246"/>
                                          <a:gd name="T67" fmla="*/ 2628 h 3246"/>
                                          <a:gd name="T68" fmla="*/ 238 w 3246"/>
                                          <a:gd name="T69" fmla="*/ 2470 h 3246"/>
                                          <a:gd name="T70" fmla="*/ 147 w 3246"/>
                                          <a:gd name="T71" fmla="*/ 2299 h 3246"/>
                                          <a:gd name="T72" fmla="*/ 77 w 3246"/>
                                          <a:gd name="T73" fmla="*/ 2117 h 3246"/>
                                          <a:gd name="T74" fmla="*/ 28 w 3246"/>
                                          <a:gd name="T75" fmla="*/ 1926 h 3246"/>
                                          <a:gd name="T76" fmla="*/ 3 w 3246"/>
                                          <a:gd name="T77" fmla="*/ 1725 h 3246"/>
                                          <a:gd name="T78" fmla="*/ 3 w 3246"/>
                                          <a:gd name="T79" fmla="*/ 1521 h 3246"/>
                                          <a:gd name="T80" fmla="*/ 28 w 3246"/>
                                          <a:gd name="T81" fmla="*/ 1321 h 3246"/>
                                          <a:gd name="T82" fmla="*/ 77 w 3246"/>
                                          <a:gd name="T83" fmla="*/ 1129 h 3246"/>
                                          <a:gd name="T84" fmla="*/ 147 w 3246"/>
                                          <a:gd name="T85" fmla="*/ 947 h 3246"/>
                                          <a:gd name="T86" fmla="*/ 238 w 3246"/>
                                          <a:gd name="T87" fmla="*/ 777 h 3246"/>
                                          <a:gd name="T88" fmla="*/ 348 w 3246"/>
                                          <a:gd name="T89" fmla="*/ 618 h 3246"/>
                                          <a:gd name="T90" fmla="*/ 475 w 3246"/>
                                          <a:gd name="T91" fmla="*/ 475 h 3246"/>
                                          <a:gd name="T92" fmla="*/ 618 w 3246"/>
                                          <a:gd name="T93" fmla="*/ 348 h 3246"/>
                                          <a:gd name="T94" fmla="*/ 776 w 3246"/>
                                          <a:gd name="T95" fmla="*/ 239 h 3246"/>
                                          <a:gd name="T96" fmla="*/ 947 w 3246"/>
                                          <a:gd name="T97" fmla="*/ 147 h 3246"/>
                                          <a:gd name="T98" fmla="*/ 1129 w 3246"/>
                                          <a:gd name="T99" fmla="*/ 77 h 3246"/>
                                          <a:gd name="T100" fmla="*/ 1320 w 3246"/>
                                          <a:gd name="T101" fmla="*/ 28 h 3246"/>
                                          <a:gd name="T102" fmla="*/ 1521 w 3246"/>
                                          <a:gd name="T103" fmla="*/ 3 h 32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246" h="3246">
                                            <a:moveTo>
                                              <a:pt x="1623" y="0"/>
                                            </a:moveTo>
                                            <a:lnTo>
                                              <a:pt x="1725" y="3"/>
                                            </a:lnTo>
                                            <a:lnTo>
                                              <a:pt x="1826" y="13"/>
                                            </a:lnTo>
                                            <a:lnTo>
                                              <a:pt x="1925" y="28"/>
                                            </a:lnTo>
                                            <a:lnTo>
                                              <a:pt x="2023" y="49"/>
                                            </a:lnTo>
                                            <a:lnTo>
                                              <a:pt x="2117" y="77"/>
                                            </a:lnTo>
                                            <a:lnTo>
                                              <a:pt x="2210" y="109"/>
                                            </a:lnTo>
                                            <a:lnTo>
                                              <a:pt x="2299" y="147"/>
                                            </a:lnTo>
                                            <a:lnTo>
                                              <a:pt x="2386" y="190"/>
                                            </a:lnTo>
                                            <a:lnTo>
                                              <a:pt x="2469" y="239"/>
                                            </a:lnTo>
                                            <a:lnTo>
                                              <a:pt x="2551" y="291"/>
                                            </a:lnTo>
                                            <a:lnTo>
                                              <a:pt x="2628" y="348"/>
                                            </a:lnTo>
                                            <a:lnTo>
                                              <a:pt x="2701" y="410"/>
                                            </a:lnTo>
                                            <a:lnTo>
                                              <a:pt x="2771" y="475"/>
                                            </a:lnTo>
                                            <a:lnTo>
                                              <a:pt x="2836" y="545"/>
                                            </a:lnTo>
                                            <a:lnTo>
                                              <a:pt x="2898" y="618"/>
                                            </a:lnTo>
                                            <a:lnTo>
                                              <a:pt x="2955" y="695"/>
                                            </a:lnTo>
                                            <a:lnTo>
                                              <a:pt x="3007" y="777"/>
                                            </a:lnTo>
                                            <a:lnTo>
                                              <a:pt x="3056" y="860"/>
                                            </a:lnTo>
                                            <a:lnTo>
                                              <a:pt x="3099" y="947"/>
                                            </a:lnTo>
                                            <a:lnTo>
                                              <a:pt x="3137" y="1036"/>
                                            </a:lnTo>
                                            <a:lnTo>
                                              <a:pt x="3169" y="1129"/>
                                            </a:lnTo>
                                            <a:lnTo>
                                              <a:pt x="3197" y="1223"/>
                                            </a:lnTo>
                                            <a:lnTo>
                                              <a:pt x="3218" y="1321"/>
                                            </a:lnTo>
                                            <a:lnTo>
                                              <a:pt x="3233" y="1420"/>
                                            </a:lnTo>
                                            <a:lnTo>
                                              <a:pt x="3243" y="1521"/>
                                            </a:lnTo>
                                            <a:lnTo>
                                              <a:pt x="3246" y="1623"/>
                                            </a:lnTo>
                                            <a:lnTo>
                                              <a:pt x="3243" y="1725"/>
                                            </a:lnTo>
                                            <a:lnTo>
                                              <a:pt x="3233" y="1826"/>
                                            </a:lnTo>
                                            <a:lnTo>
                                              <a:pt x="3218" y="1926"/>
                                            </a:lnTo>
                                            <a:lnTo>
                                              <a:pt x="3197" y="2023"/>
                                            </a:lnTo>
                                            <a:lnTo>
                                              <a:pt x="3169" y="2117"/>
                                            </a:lnTo>
                                            <a:lnTo>
                                              <a:pt x="3137" y="2210"/>
                                            </a:lnTo>
                                            <a:lnTo>
                                              <a:pt x="3099" y="2299"/>
                                            </a:lnTo>
                                            <a:lnTo>
                                              <a:pt x="3056" y="2386"/>
                                            </a:lnTo>
                                            <a:lnTo>
                                              <a:pt x="3007" y="2470"/>
                                            </a:lnTo>
                                            <a:lnTo>
                                              <a:pt x="2955" y="2551"/>
                                            </a:lnTo>
                                            <a:lnTo>
                                              <a:pt x="2898" y="2628"/>
                                            </a:lnTo>
                                            <a:lnTo>
                                              <a:pt x="2836" y="2701"/>
                                            </a:lnTo>
                                            <a:lnTo>
                                              <a:pt x="2771" y="2771"/>
                                            </a:lnTo>
                                            <a:lnTo>
                                              <a:pt x="2701" y="2836"/>
                                            </a:lnTo>
                                            <a:lnTo>
                                              <a:pt x="2628" y="2898"/>
                                            </a:lnTo>
                                            <a:lnTo>
                                              <a:pt x="2551" y="2955"/>
                                            </a:lnTo>
                                            <a:lnTo>
                                              <a:pt x="2469" y="3008"/>
                                            </a:lnTo>
                                            <a:lnTo>
                                              <a:pt x="2386" y="3056"/>
                                            </a:lnTo>
                                            <a:lnTo>
                                              <a:pt x="2299" y="3099"/>
                                            </a:lnTo>
                                            <a:lnTo>
                                              <a:pt x="2210" y="3137"/>
                                            </a:lnTo>
                                            <a:lnTo>
                                              <a:pt x="2117" y="3169"/>
                                            </a:lnTo>
                                            <a:lnTo>
                                              <a:pt x="2023" y="3197"/>
                                            </a:lnTo>
                                            <a:lnTo>
                                              <a:pt x="1925" y="3218"/>
                                            </a:lnTo>
                                            <a:lnTo>
                                              <a:pt x="1826" y="3233"/>
                                            </a:lnTo>
                                            <a:lnTo>
                                              <a:pt x="1725" y="3243"/>
                                            </a:lnTo>
                                            <a:lnTo>
                                              <a:pt x="1623" y="3246"/>
                                            </a:lnTo>
                                            <a:lnTo>
                                              <a:pt x="1521" y="3243"/>
                                            </a:lnTo>
                                            <a:lnTo>
                                              <a:pt x="1420" y="3233"/>
                                            </a:lnTo>
                                            <a:lnTo>
                                              <a:pt x="1320" y="3218"/>
                                            </a:lnTo>
                                            <a:lnTo>
                                              <a:pt x="1223" y="3197"/>
                                            </a:lnTo>
                                            <a:lnTo>
                                              <a:pt x="1129" y="3169"/>
                                            </a:lnTo>
                                            <a:lnTo>
                                              <a:pt x="1036" y="3137"/>
                                            </a:lnTo>
                                            <a:lnTo>
                                              <a:pt x="947" y="3099"/>
                                            </a:lnTo>
                                            <a:lnTo>
                                              <a:pt x="860" y="3056"/>
                                            </a:lnTo>
                                            <a:lnTo>
                                              <a:pt x="776" y="3008"/>
                                            </a:lnTo>
                                            <a:lnTo>
                                              <a:pt x="695" y="2955"/>
                                            </a:lnTo>
                                            <a:lnTo>
                                              <a:pt x="618" y="2898"/>
                                            </a:lnTo>
                                            <a:lnTo>
                                              <a:pt x="545" y="2836"/>
                                            </a:lnTo>
                                            <a:lnTo>
                                              <a:pt x="475" y="2771"/>
                                            </a:lnTo>
                                            <a:lnTo>
                                              <a:pt x="410" y="2701"/>
                                            </a:lnTo>
                                            <a:lnTo>
                                              <a:pt x="348" y="2628"/>
                                            </a:lnTo>
                                            <a:lnTo>
                                              <a:pt x="291" y="2551"/>
                                            </a:lnTo>
                                            <a:lnTo>
                                              <a:pt x="238" y="2470"/>
                                            </a:lnTo>
                                            <a:lnTo>
                                              <a:pt x="190" y="2386"/>
                                            </a:lnTo>
                                            <a:lnTo>
                                              <a:pt x="147" y="2299"/>
                                            </a:lnTo>
                                            <a:lnTo>
                                              <a:pt x="109" y="2210"/>
                                            </a:lnTo>
                                            <a:lnTo>
                                              <a:pt x="77" y="2117"/>
                                            </a:lnTo>
                                            <a:lnTo>
                                              <a:pt x="49" y="2023"/>
                                            </a:lnTo>
                                            <a:lnTo>
                                              <a:pt x="28" y="1926"/>
                                            </a:lnTo>
                                            <a:lnTo>
                                              <a:pt x="13" y="1826"/>
                                            </a:lnTo>
                                            <a:lnTo>
                                              <a:pt x="3" y="1725"/>
                                            </a:lnTo>
                                            <a:lnTo>
                                              <a:pt x="0" y="1623"/>
                                            </a:lnTo>
                                            <a:lnTo>
                                              <a:pt x="3" y="1521"/>
                                            </a:lnTo>
                                            <a:lnTo>
                                              <a:pt x="13" y="1420"/>
                                            </a:lnTo>
                                            <a:lnTo>
                                              <a:pt x="28" y="1321"/>
                                            </a:lnTo>
                                            <a:lnTo>
                                              <a:pt x="49" y="1223"/>
                                            </a:lnTo>
                                            <a:lnTo>
                                              <a:pt x="77" y="1129"/>
                                            </a:lnTo>
                                            <a:lnTo>
                                              <a:pt x="109" y="1036"/>
                                            </a:lnTo>
                                            <a:lnTo>
                                              <a:pt x="147" y="947"/>
                                            </a:lnTo>
                                            <a:lnTo>
                                              <a:pt x="190" y="860"/>
                                            </a:lnTo>
                                            <a:lnTo>
                                              <a:pt x="238" y="777"/>
                                            </a:lnTo>
                                            <a:lnTo>
                                              <a:pt x="291" y="695"/>
                                            </a:lnTo>
                                            <a:lnTo>
                                              <a:pt x="348" y="618"/>
                                            </a:lnTo>
                                            <a:lnTo>
                                              <a:pt x="410" y="545"/>
                                            </a:lnTo>
                                            <a:lnTo>
                                              <a:pt x="475" y="475"/>
                                            </a:lnTo>
                                            <a:lnTo>
                                              <a:pt x="545" y="410"/>
                                            </a:lnTo>
                                            <a:lnTo>
                                              <a:pt x="618" y="348"/>
                                            </a:lnTo>
                                            <a:lnTo>
                                              <a:pt x="695" y="291"/>
                                            </a:lnTo>
                                            <a:lnTo>
                                              <a:pt x="776" y="239"/>
                                            </a:lnTo>
                                            <a:lnTo>
                                              <a:pt x="860" y="190"/>
                                            </a:lnTo>
                                            <a:lnTo>
                                              <a:pt x="947" y="147"/>
                                            </a:lnTo>
                                            <a:lnTo>
                                              <a:pt x="1036" y="109"/>
                                            </a:lnTo>
                                            <a:lnTo>
                                              <a:pt x="1129" y="77"/>
                                            </a:lnTo>
                                            <a:lnTo>
                                              <a:pt x="1223" y="49"/>
                                            </a:lnTo>
                                            <a:lnTo>
                                              <a:pt x="1320" y="28"/>
                                            </a:lnTo>
                                            <a:lnTo>
                                              <a:pt x="1420" y="13"/>
                                            </a:lnTo>
                                            <a:lnTo>
                                              <a:pt x="1521" y="3"/>
                                            </a:lnTo>
                                            <a:lnTo>
                                              <a:pt x="16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6" name="Skills icon symbol part 1" descr="Skills icon symbol part 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9" y="111"/>
                                        <a:ext cx="4" cy="4"/>
                                      </a:xfrm>
                                      <a:custGeom>
                                        <a:avLst/>
                                        <a:gdLst>
                                          <a:gd name="T0" fmla="*/ 35 w 70"/>
                                          <a:gd name="T1" fmla="*/ 0 h 70"/>
                                          <a:gd name="T2" fmla="*/ 49 w 70"/>
                                          <a:gd name="T3" fmla="*/ 2 h 70"/>
                                          <a:gd name="T4" fmla="*/ 60 w 70"/>
                                          <a:gd name="T5" fmla="*/ 10 h 70"/>
                                          <a:gd name="T6" fmla="*/ 67 w 70"/>
                                          <a:gd name="T7" fmla="*/ 21 h 70"/>
                                          <a:gd name="T8" fmla="*/ 70 w 70"/>
                                          <a:gd name="T9" fmla="*/ 35 h 70"/>
                                          <a:gd name="T10" fmla="*/ 67 w 70"/>
                                          <a:gd name="T11" fmla="*/ 48 h 70"/>
                                          <a:gd name="T12" fmla="*/ 60 w 70"/>
                                          <a:gd name="T13" fmla="*/ 60 h 70"/>
                                          <a:gd name="T14" fmla="*/ 49 w 70"/>
                                          <a:gd name="T15" fmla="*/ 67 h 70"/>
                                          <a:gd name="T16" fmla="*/ 35 w 70"/>
                                          <a:gd name="T17" fmla="*/ 70 h 70"/>
                                          <a:gd name="T18" fmla="*/ 21 w 70"/>
                                          <a:gd name="T19" fmla="*/ 67 h 70"/>
                                          <a:gd name="T20" fmla="*/ 10 w 70"/>
                                          <a:gd name="T21" fmla="*/ 60 h 70"/>
                                          <a:gd name="T22" fmla="*/ 3 w 70"/>
                                          <a:gd name="T23" fmla="*/ 48 h 70"/>
                                          <a:gd name="T24" fmla="*/ 0 w 70"/>
                                          <a:gd name="T25" fmla="*/ 35 h 70"/>
                                          <a:gd name="T26" fmla="*/ 3 w 70"/>
                                          <a:gd name="T27" fmla="*/ 21 h 70"/>
                                          <a:gd name="T28" fmla="*/ 10 w 70"/>
                                          <a:gd name="T29" fmla="*/ 10 h 70"/>
                                          <a:gd name="T30" fmla="*/ 21 w 70"/>
                                          <a:gd name="T31" fmla="*/ 2 h 70"/>
                                          <a:gd name="T32" fmla="*/ 35 w 70"/>
                                          <a:gd name="T33" fmla="*/ 0 h 7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70">
                                            <a:moveTo>
                                              <a:pt x="35" y="0"/>
                                            </a:moveTo>
                                            <a:lnTo>
                                              <a:pt x="49" y="2"/>
                                            </a:lnTo>
                                            <a:lnTo>
                                              <a:pt x="60" y="10"/>
                                            </a:lnTo>
                                            <a:lnTo>
                                              <a:pt x="67" y="21"/>
                                            </a:lnTo>
                                            <a:lnTo>
                                              <a:pt x="70" y="35"/>
                                            </a:lnTo>
                                            <a:lnTo>
                                              <a:pt x="67" y="48"/>
                                            </a:lnTo>
                                            <a:lnTo>
                                              <a:pt x="60" y="60"/>
                                            </a:lnTo>
                                            <a:lnTo>
                                              <a:pt x="49" y="67"/>
                                            </a:lnTo>
                                            <a:lnTo>
                                              <a:pt x="35" y="70"/>
                                            </a:lnTo>
                                            <a:lnTo>
                                              <a:pt x="21" y="67"/>
                                            </a:lnTo>
                                            <a:lnTo>
                                              <a:pt x="10" y="60"/>
                                            </a:lnTo>
                                            <a:lnTo>
                                              <a:pt x="3" y="48"/>
                                            </a:lnTo>
                                            <a:lnTo>
                                              <a:pt x="0" y="35"/>
                                            </a:lnTo>
                                            <a:lnTo>
                                              <a:pt x="3" y="21"/>
                                            </a:lnTo>
                                            <a:lnTo>
                                              <a:pt x="10" y="10"/>
                                            </a:lnTo>
                                            <a:lnTo>
                                              <a:pt x="21" y="2"/>
                                            </a:lnTo>
                                            <a:lnTo>
                                              <a:pt x="3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3" name="Skills icon symbol part 2" descr="Skills icon symbol part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9" y="51"/>
                                        <a:ext cx="72" cy="71"/>
                                      </a:xfrm>
                                      <a:custGeom>
                                        <a:avLst/>
                                        <a:gdLst>
                                          <a:gd name="T0" fmla="*/ 424 w 1362"/>
                                          <a:gd name="T1" fmla="*/ 155 h 1356"/>
                                          <a:gd name="T2" fmla="*/ 465 w 1362"/>
                                          <a:gd name="T3" fmla="*/ 229 h 1356"/>
                                          <a:gd name="T4" fmla="*/ 461 w 1362"/>
                                          <a:gd name="T5" fmla="*/ 296 h 1356"/>
                                          <a:gd name="T6" fmla="*/ 417 w 1362"/>
                                          <a:gd name="T7" fmla="*/ 366 h 1356"/>
                                          <a:gd name="T8" fmla="*/ 342 w 1362"/>
                                          <a:gd name="T9" fmla="*/ 439 h 1356"/>
                                          <a:gd name="T10" fmla="*/ 256 w 1362"/>
                                          <a:gd name="T11" fmla="*/ 470 h 1356"/>
                                          <a:gd name="T12" fmla="*/ 188 w 1362"/>
                                          <a:gd name="T13" fmla="*/ 452 h 1356"/>
                                          <a:gd name="T14" fmla="*/ 136 w 1362"/>
                                          <a:gd name="T15" fmla="*/ 416 h 1356"/>
                                          <a:gd name="T16" fmla="*/ 76 w 1362"/>
                                          <a:gd name="T17" fmla="*/ 383 h 1356"/>
                                          <a:gd name="T18" fmla="*/ 121 w 1362"/>
                                          <a:gd name="T19" fmla="*/ 471 h 1356"/>
                                          <a:gd name="T20" fmla="*/ 198 w 1362"/>
                                          <a:gd name="T21" fmla="*/ 534 h 1356"/>
                                          <a:gd name="T22" fmla="*/ 301 w 1362"/>
                                          <a:gd name="T23" fmla="*/ 558 h 1356"/>
                                          <a:gd name="T24" fmla="*/ 415 w 1362"/>
                                          <a:gd name="T25" fmla="*/ 601 h 1356"/>
                                          <a:gd name="T26" fmla="*/ 517 w 1362"/>
                                          <a:gd name="T27" fmla="*/ 681 h 1356"/>
                                          <a:gd name="T28" fmla="*/ 1026 w 1362"/>
                                          <a:gd name="T29" fmla="*/ 1189 h 1356"/>
                                          <a:gd name="T30" fmla="*/ 1113 w 1362"/>
                                          <a:gd name="T31" fmla="*/ 1267 h 1356"/>
                                          <a:gd name="T32" fmla="*/ 1175 w 1362"/>
                                          <a:gd name="T33" fmla="*/ 1288 h 1356"/>
                                          <a:gd name="T34" fmla="*/ 1245 w 1362"/>
                                          <a:gd name="T35" fmla="*/ 1260 h 1356"/>
                                          <a:gd name="T36" fmla="*/ 1282 w 1362"/>
                                          <a:gd name="T37" fmla="*/ 1219 h 1356"/>
                                          <a:gd name="T38" fmla="*/ 1292 w 1362"/>
                                          <a:gd name="T39" fmla="*/ 1156 h 1356"/>
                                          <a:gd name="T40" fmla="*/ 1249 w 1362"/>
                                          <a:gd name="T41" fmla="*/ 1082 h 1356"/>
                                          <a:gd name="T42" fmla="*/ 804 w 1362"/>
                                          <a:gd name="T43" fmla="*/ 635 h 1356"/>
                                          <a:gd name="T44" fmla="*/ 609 w 1362"/>
                                          <a:gd name="T45" fmla="*/ 428 h 1356"/>
                                          <a:gd name="T46" fmla="*/ 570 w 1362"/>
                                          <a:gd name="T47" fmla="*/ 334 h 1356"/>
                                          <a:gd name="T48" fmla="*/ 553 w 1362"/>
                                          <a:gd name="T49" fmla="*/ 228 h 1356"/>
                                          <a:gd name="T50" fmla="*/ 500 w 1362"/>
                                          <a:gd name="T51" fmla="*/ 139 h 1356"/>
                                          <a:gd name="T52" fmla="*/ 412 w 1362"/>
                                          <a:gd name="T53" fmla="*/ 83 h 1356"/>
                                          <a:gd name="T54" fmla="*/ 327 w 1362"/>
                                          <a:gd name="T55" fmla="*/ 0 h 1356"/>
                                          <a:gd name="T56" fmla="*/ 445 w 1362"/>
                                          <a:gd name="T57" fmla="*/ 22 h 1356"/>
                                          <a:gd name="T58" fmla="*/ 541 w 1362"/>
                                          <a:gd name="T59" fmla="*/ 84 h 1356"/>
                                          <a:gd name="T60" fmla="*/ 607 w 1362"/>
                                          <a:gd name="T61" fmla="*/ 179 h 1356"/>
                                          <a:gd name="T62" fmla="*/ 633 w 1362"/>
                                          <a:gd name="T63" fmla="*/ 298 h 1356"/>
                                          <a:gd name="T64" fmla="*/ 652 w 1362"/>
                                          <a:gd name="T65" fmla="*/ 367 h 1356"/>
                                          <a:gd name="T66" fmla="*/ 693 w 1362"/>
                                          <a:gd name="T67" fmla="*/ 426 h 1356"/>
                                          <a:gd name="T68" fmla="*/ 1298 w 1362"/>
                                          <a:gd name="T69" fmla="*/ 1035 h 1356"/>
                                          <a:gd name="T70" fmla="*/ 1353 w 1362"/>
                                          <a:gd name="T71" fmla="*/ 1122 h 1356"/>
                                          <a:gd name="T72" fmla="*/ 1357 w 1362"/>
                                          <a:gd name="T73" fmla="*/ 1211 h 1356"/>
                                          <a:gd name="T74" fmla="*/ 1312 w 1362"/>
                                          <a:gd name="T75" fmla="*/ 1291 h 1356"/>
                                          <a:gd name="T76" fmla="*/ 1231 w 1362"/>
                                          <a:gd name="T77" fmla="*/ 1345 h 1356"/>
                                          <a:gd name="T78" fmla="*/ 1145 w 1362"/>
                                          <a:gd name="T79" fmla="*/ 1353 h 1356"/>
                                          <a:gd name="T80" fmla="*/ 1052 w 1362"/>
                                          <a:gd name="T81" fmla="*/ 1306 h 1356"/>
                                          <a:gd name="T82" fmla="*/ 651 w 1362"/>
                                          <a:gd name="T83" fmla="*/ 914 h 1356"/>
                                          <a:gd name="T84" fmla="*/ 413 w 1362"/>
                                          <a:gd name="T85" fmla="*/ 681 h 1356"/>
                                          <a:gd name="T86" fmla="*/ 323 w 1362"/>
                                          <a:gd name="T87" fmla="*/ 634 h 1356"/>
                                          <a:gd name="T88" fmla="*/ 214 w 1362"/>
                                          <a:gd name="T89" fmla="*/ 611 h 1356"/>
                                          <a:gd name="T90" fmla="*/ 114 w 1362"/>
                                          <a:gd name="T91" fmla="*/ 560 h 1356"/>
                                          <a:gd name="T92" fmla="*/ 41 w 1362"/>
                                          <a:gd name="T93" fmla="*/ 474 h 1356"/>
                                          <a:gd name="T94" fmla="*/ 4 w 1362"/>
                                          <a:gd name="T95" fmla="*/ 366 h 1356"/>
                                          <a:gd name="T96" fmla="*/ 9 w 1362"/>
                                          <a:gd name="T97" fmla="*/ 250 h 1356"/>
                                          <a:gd name="T98" fmla="*/ 121 w 1362"/>
                                          <a:gd name="T99" fmla="*/ 307 h 1356"/>
                                          <a:gd name="T100" fmla="*/ 206 w 1362"/>
                                          <a:gd name="T101" fmla="*/ 385 h 1356"/>
                                          <a:gd name="T102" fmla="*/ 256 w 1362"/>
                                          <a:gd name="T103" fmla="*/ 402 h 1356"/>
                                          <a:gd name="T104" fmla="*/ 306 w 1362"/>
                                          <a:gd name="T105" fmla="*/ 383 h 1356"/>
                                          <a:gd name="T106" fmla="*/ 363 w 1362"/>
                                          <a:gd name="T107" fmla="*/ 325 h 1356"/>
                                          <a:gd name="T108" fmla="*/ 396 w 1362"/>
                                          <a:gd name="T109" fmla="*/ 276 h 1356"/>
                                          <a:gd name="T110" fmla="*/ 397 w 1362"/>
                                          <a:gd name="T111" fmla="*/ 236 h 1356"/>
                                          <a:gd name="T112" fmla="*/ 368 w 1362"/>
                                          <a:gd name="T113" fmla="*/ 192 h 1356"/>
                                          <a:gd name="T114" fmla="*/ 254 w 1362"/>
                                          <a:gd name="T115" fmla="*/ 75 h 1356"/>
                                          <a:gd name="T116" fmla="*/ 287 w 1362"/>
                                          <a:gd name="T117" fmla="*/ 3 h 135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62" h="1356">
                                            <a:moveTo>
                                              <a:pt x="342" y="68"/>
                                            </a:moveTo>
                                            <a:lnTo>
                                              <a:pt x="400" y="128"/>
                                            </a:lnTo>
                                            <a:lnTo>
                                              <a:pt x="424" y="155"/>
                                            </a:lnTo>
                                            <a:lnTo>
                                              <a:pt x="444" y="181"/>
                                            </a:lnTo>
                                            <a:lnTo>
                                              <a:pt x="457" y="205"/>
                                            </a:lnTo>
                                            <a:lnTo>
                                              <a:pt x="465" y="229"/>
                                            </a:lnTo>
                                            <a:lnTo>
                                              <a:pt x="468" y="252"/>
                                            </a:lnTo>
                                            <a:lnTo>
                                              <a:pt x="467" y="274"/>
                                            </a:lnTo>
                                            <a:lnTo>
                                              <a:pt x="461" y="296"/>
                                            </a:lnTo>
                                            <a:lnTo>
                                              <a:pt x="450" y="319"/>
                                            </a:lnTo>
                                            <a:lnTo>
                                              <a:pt x="435" y="341"/>
                                            </a:lnTo>
                                            <a:lnTo>
                                              <a:pt x="417" y="366"/>
                                            </a:lnTo>
                                            <a:lnTo>
                                              <a:pt x="395" y="390"/>
                                            </a:lnTo>
                                            <a:lnTo>
                                              <a:pt x="370" y="416"/>
                                            </a:lnTo>
                                            <a:lnTo>
                                              <a:pt x="342" y="439"/>
                                            </a:lnTo>
                                            <a:lnTo>
                                              <a:pt x="314" y="456"/>
                                            </a:lnTo>
                                            <a:lnTo>
                                              <a:pt x="285" y="466"/>
                                            </a:lnTo>
                                            <a:lnTo>
                                              <a:pt x="256" y="470"/>
                                            </a:lnTo>
                                            <a:lnTo>
                                              <a:pt x="232" y="467"/>
                                            </a:lnTo>
                                            <a:lnTo>
                                              <a:pt x="209" y="461"/>
                                            </a:lnTo>
                                            <a:lnTo>
                                              <a:pt x="188" y="452"/>
                                            </a:lnTo>
                                            <a:lnTo>
                                              <a:pt x="169" y="441"/>
                                            </a:lnTo>
                                            <a:lnTo>
                                              <a:pt x="151" y="429"/>
                                            </a:lnTo>
                                            <a:lnTo>
                                              <a:pt x="136" y="416"/>
                                            </a:lnTo>
                                            <a:lnTo>
                                              <a:pt x="122" y="403"/>
                                            </a:lnTo>
                                            <a:lnTo>
                                              <a:pt x="70" y="352"/>
                                            </a:lnTo>
                                            <a:lnTo>
                                              <a:pt x="76" y="383"/>
                                            </a:lnTo>
                                            <a:lnTo>
                                              <a:pt x="87" y="413"/>
                                            </a:lnTo>
                                            <a:lnTo>
                                              <a:pt x="101" y="442"/>
                                            </a:lnTo>
                                            <a:lnTo>
                                              <a:pt x="121" y="471"/>
                                            </a:lnTo>
                                            <a:lnTo>
                                              <a:pt x="144" y="496"/>
                                            </a:lnTo>
                                            <a:lnTo>
                                              <a:pt x="170" y="517"/>
                                            </a:lnTo>
                                            <a:lnTo>
                                              <a:pt x="198" y="534"/>
                                            </a:lnTo>
                                            <a:lnTo>
                                              <a:pt x="228" y="545"/>
                                            </a:lnTo>
                                            <a:lnTo>
                                              <a:pt x="259" y="552"/>
                                            </a:lnTo>
                                            <a:lnTo>
                                              <a:pt x="301" y="558"/>
                                            </a:lnTo>
                                            <a:lnTo>
                                              <a:pt x="341" y="569"/>
                                            </a:lnTo>
                                            <a:lnTo>
                                              <a:pt x="379" y="583"/>
                                            </a:lnTo>
                                            <a:lnTo>
                                              <a:pt x="415" y="601"/>
                                            </a:lnTo>
                                            <a:lnTo>
                                              <a:pt x="450" y="624"/>
                                            </a:lnTo>
                                            <a:lnTo>
                                              <a:pt x="484" y="650"/>
                                            </a:lnTo>
                                            <a:lnTo>
                                              <a:pt x="517" y="681"/>
                                            </a:lnTo>
                                            <a:lnTo>
                                              <a:pt x="685" y="852"/>
                                            </a:lnTo>
                                            <a:lnTo>
                                              <a:pt x="855" y="1022"/>
                                            </a:lnTo>
                                            <a:lnTo>
                                              <a:pt x="1026" y="1189"/>
                                            </a:lnTo>
                                            <a:lnTo>
                                              <a:pt x="1068" y="1230"/>
                                            </a:lnTo>
                                            <a:lnTo>
                                              <a:pt x="1091" y="1251"/>
                                            </a:lnTo>
                                            <a:lnTo>
                                              <a:pt x="1113" y="1267"/>
                                            </a:lnTo>
                                            <a:lnTo>
                                              <a:pt x="1135" y="1279"/>
                                            </a:lnTo>
                                            <a:lnTo>
                                              <a:pt x="1155" y="1286"/>
                                            </a:lnTo>
                                            <a:lnTo>
                                              <a:pt x="1175" y="1288"/>
                                            </a:lnTo>
                                            <a:lnTo>
                                              <a:pt x="1198" y="1285"/>
                                            </a:lnTo>
                                            <a:lnTo>
                                              <a:pt x="1221" y="1276"/>
                                            </a:lnTo>
                                            <a:lnTo>
                                              <a:pt x="1245" y="1260"/>
                                            </a:lnTo>
                                            <a:lnTo>
                                              <a:pt x="1258" y="1249"/>
                                            </a:lnTo>
                                            <a:lnTo>
                                              <a:pt x="1271" y="1235"/>
                                            </a:lnTo>
                                            <a:lnTo>
                                              <a:pt x="1282" y="1219"/>
                                            </a:lnTo>
                                            <a:lnTo>
                                              <a:pt x="1290" y="1201"/>
                                            </a:lnTo>
                                            <a:lnTo>
                                              <a:pt x="1294" y="1180"/>
                                            </a:lnTo>
                                            <a:lnTo>
                                              <a:pt x="1292" y="1156"/>
                                            </a:lnTo>
                                            <a:lnTo>
                                              <a:pt x="1284" y="1131"/>
                                            </a:lnTo>
                                            <a:lnTo>
                                              <a:pt x="1270" y="1106"/>
                                            </a:lnTo>
                                            <a:lnTo>
                                              <a:pt x="1249" y="1082"/>
                                            </a:lnTo>
                                            <a:lnTo>
                                              <a:pt x="1108" y="939"/>
                                            </a:lnTo>
                                            <a:lnTo>
                                              <a:pt x="965" y="796"/>
                                            </a:lnTo>
                                            <a:lnTo>
                                              <a:pt x="804" y="635"/>
                                            </a:lnTo>
                                            <a:lnTo>
                                              <a:pt x="645" y="473"/>
                                            </a:lnTo>
                                            <a:lnTo>
                                              <a:pt x="627" y="453"/>
                                            </a:lnTo>
                                            <a:lnTo>
                                              <a:pt x="609" y="428"/>
                                            </a:lnTo>
                                            <a:lnTo>
                                              <a:pt x="593" y="400"/>
                                            </a:lnTo>
                                            <a:lnTo>
                                              <a:pt x="579" y="369"/>
                                            </a:lnTo>
                                            <a:lnTo>
                                              <a:pt x="570" y="334"/>
                                            </a:lnTo>
                                            <a:lnTo>
                                              <a:pt x="566" y="300"/>
                                            </a:lnTo>
                                            <a:lnTo>
                                              <a:pt x="562" y="263"/>
                                            </a:lnTo>
                                            <a:lnTo>
                                              <a:pt x="553" y="228"/>
                                            </a:lnTo>
                                            <a:lnTo>
                                              <a:pt x="540" y="195"/>
                                            </a:lnTo>
                                            <a:lnTo>
                                              <a:pt x="522" y="165"/>
                                            </a:lnTo>
                                            <a:lnTo>
                                              <a:pt x="500" y="139"/>
                                            </a:lnTo>
                                            <a:lnTo>
                                              <a:pt x="474" y="116"/>
                                            </a:lnTo>
                                            <a:lnTo>
                                              <a:pt x="445" y="97"/>
                                            </a:lnTo>
                                            <a:lnTo>
                                              <a:pt x="412" y="83"/>
                                            </a:lnTo>
                                            <a:lnTo>
                                              <a:pt x="378" y="73"/>
                                            </a:lnTo>
                                            <a:lnTo>
                                              <a:pt x="342" y="68"/>
                                            </a:lnTo>
                                            <a:close/>
                                            <a:moveTo>
                                              <a:pt x="327" y="0"/>
                                            </a:moveTo>
                                            <a:lnTo>
                                              <a:pt x="368" y="3"/>
                                            </a:lnTo>
                                            <a:lnTo>
                                              <a:pt x="407" y="10"/>
                                            </a:lnTo>
                                            <a:lnTo>
                                              <a:pt x="445" y="22"/>
                                            </a:lnTo>
                                            <a:lnTo>
                                              <a:pt x="480" y="39"/>
                                            </a:lnTo>
                                            <a:lnTo>
                                              <a:pt x="512" y="60"/>
                                            </a:lnTo>
                                            <a:lnTo>
                                              <a:pt x="541" y="84"/>
                                            </a:lnTo>
                                            <a:lnTo>
                                              <a:pt x="567" y="112"/>
                                            </a:lnTo>
                                            <a:lnTo>
                                              <a:pt x="589" y="144"/>
                                            </a:lnTo>
                                            <a:lnTo>
                                              <a:pt x="607" y="179"/>
                                            </a:lnTo>
                                            <a:lnTo>
                                              <a:pt x="620" y="216"/>
                                            </a:lnTo>
                                            <a:lnTo>
                                              <a:pt x="629" y="256"/>
                                            </a:lnTo>
                                            <a:lnTo>
                                              <a:pt x="633" y="298"/>
                                            </a:lnTo>
                                            <a:lnTo>
                                              <a:pt x="636" y="321"/>
                                            </a:lnTo>
                                            <a:lnTo>
                                              <a:pt x="642" y="343"/>
                                            </a:lnTo>
                                            <a:lnTo>
                                              <a:pt x="652" y="367"/>
                                            </a:lnTo>
                                            <a:lnTo>
                                              <a:pt x="664" y="389"/>
                                            </a:lnTo>
                                            <a:lnTo>
                                              <a:pt x="678" y="409"/>
                                            </a:lnTo>
                                            <a:lnTo>
                                              <a:pt x="693" y="426"/>
                                            </a:lnTo>
                                            <a:lnTo>
                                              <a:pt x="894" y="629"/>
                                            </a:lnTo>
                                            <a:lnTo>
                                              <a:pt x="1097" y="831"/>
                                            </a:lnTo>
                                            <a:lnTo>
                                              <a:pt x="1298" y="1035"/>
                                            </a:lnTo>
                                            <a:lnTo>
                                              <a:pt x="1322" y="1063"/>
                                            </a:lnTo>
                                            <a:lnTo>
                                              <a:pt x="1341" y="1092"/>
                                            </a:lnTo>
                                            <a:lnTo>
                                              <a:pt x="1353" y="1122"/>
                                            </a:lnTo>
                                            <a:lnTo>
                                              <a:pt x="1360" y="1152"/>
                                            </a:lnTo>
                                            <a:lnTo>
                                              <a:pt x="1362" y="1182"/>
                                            </a:lnTo>
                                            <a:lnTo>
                                              <a:pt x="1357" y="1211"/>
                                            </a:lnTo>
                                            <a:lnTo>
                                              <a:pt x="1348" y="1239"/>
                                            </a:lnTo>
                                            <a:lnTo>
                                              <a:pt x="1332" y="1265"/>
                                            </a:lnTo>
                                            <a:lnTo>
                                              <a:pt x="1312" y="1291"/>
                                            </a:lnTo>
                                            <a:lnTo>
                                              <a:pt x="1286" y="1314"/>
                                            </a:lnTo>
                                            <a:lnTo>
                                              <a:pt x="1259" y="1332"/>
                                            </a:lnTo>
                                            <a:lnTo>
                                              <a:pt x="1231" y="1345"/>
                                            </a:lnTo>
                                            <a:lnTo>
                                              <a:pt x="1203" y="1353"/>
                                            </a:lnTo>
                                            <a:lnTo>
                                              <a:pt x="1175" y="1356"/>
                                            </a:lnTo>
                                            <a:lnTo>
                                              <a:pt x="1145" y="1353"/>
                                            </a:lnTo>
                                            <a:lnTo>
                                              <a:pt x="1114" y="1343"/>
                                            </a:lnTo>
                                            <a:lnTo>
                                              <a:pt x="1083" y="1328"/>
                                            </a:lnTo>
                                            <a:lnTo>
                                              <a:pt x="1052" y="1306"/>
                                            </a:lnTo>
                                            <a:lnTo>
                                              <a:pt x="1020" y="1278"/>
                                            </a:lnTo>
                                            <a:lnTo>
                                              <a:pt x="835" y="1097"/>
                                            </a:lnTo>
                                            <a:lnTo>
                                              <a:pt x="651" y="914"/>
                                            </a:lnTo>
                                            <a:lnTo>
                                              <a:pt x="468" y="729"/>
                                            </a:lnTo>
                                            <a:lnTo>
                                              <a:pt x="442" y="703"/>
                                            </a:lnTo>
                                            <a:lnTo>
                                              <a:pt x="413" y="681"/>
                                            </a:lnTo>
                                            <a:lnTo>
                                              <a:pt x="385" y="662"/>
                                            </a:lnTo>
                                            <a:lnTo>
                                              <a:pt x="355" y="646"/>
                                            </a:lnTo>
                                            <a:lnTo>
                                              <a:pt x="323" y="634"/>
                                            </a:lnTo>
                                            <a:lnTo>
                                              <a:pt x="289" y="625"/>
                                            </a:lnTo>
                                            <a:lnTo>
                                              <a:pt x="252" y="619"/>
                                            </a:lnTo>
                                            <a:lnTo>
                                              <a:pt x="214" y="611"/>
                                            </a:lnTo>
                                            <a:lnTo>
                                              <a:pt x="178" y="599"/>
                                            </a:lnTo>
                                            <a:lnTo>
                                              <a:pt x="145" y="581"/>
                                            </a:lnTo>
                                            <a:lnTo>
                                              <a:pt x="114" y="560"/>
                                            </a:lnTo>
                                            <a:lnTo>
                                              <a:pt x="86" y="534"/>
                                            </a:lnTo>
                                            <a:lnTo>
                                              <a:pt x="62" y="505"/>
                                            </a:lnTo>
                                            <a:lnTo>
                                              <a:pt x="41" y="474"/>
                                            </a:lnTo>
                                            <a:lnTo>
                                              <a:pt x="24" y="440"/>
                                            </a:lnTo>
                                            <a:lnTo>
                                              <a:pt x="12" y="404"/>
                                            </a:lnTo>
                                            <a:lnTo>
                                              <a:pt x="4" y="366"/>
                                            </a:lnTo>
                                            <a:lnTo>
                                              <a:pt x="0" y="327"/>
                                            </a:lnTo>
                                            <a:lnTo>
                                              <a:pt x="2" y="289"/>
                                            </a:lnTo>
                                            <a:lnTo>
                                              <a:pt x="9" y="250"/>
                                            </a:lnTo>
                                            <a:lnTo>
                                              <a:pt x="22" y="212"/>
                                            </a:lnTo>
                                            <a:lnTo>
                                              <a:pt x="72" y="260"/>
                                            </a:lnTo>
                                            <a:lnTo>
                                              <a:pt x="121" y="307"/>
                                            </a:lnTo>
                                            <a:lnTo>
                                              <a:pt x="169" y="353"/>
                                            </a:lnTo>
                                            <a:lnTo>
                                              <a:pt x="188" y="371"/>
                                            </a:lnTo>
                                            <a:lnTo>
                                              <a:pt x="206" y="385"/>
                                            </a:lnTo>
                                            <a:lnTo>
                                              <a:pt x="223" y="394"/>
                                            </a:lnTo>
                                            <a:lnTo>
                                              <a:pt x="240" y="400"/>
                                            </a:lnTo>
                                            <a:lnTo>
                                              <a:pt x="256" y="402"/>
                                            </a:lnTo>
                                            <a:lnTo>
                                              <a:pt x="272" y="400"/>
                                            </a:lnTo>
                                            <a:lnTo>
                                              <a:pt x="289" y="393"/>
                                            </a:lnTo>
                                            <a:lnTo>
                                              <a:pt x="306" y="383"/>
                                            </a:lnTo>
                                            <a:lnTo>
                                              <a:pt x="323" y="368"/>
                                            </a:lnTo>
                                            <a:lnTo>
                                              <a:pt x="345" y="344"/>
                                            </a:lnTo>
                                            <a:lnTo>
                                              <a:pt x="363" y="325"/>
                                            </a:lnTo>
                                            <a:lnTo>
                                              <a:pt x="378" y="307"/>
                                            </a:lnTo>
                                            <a:lnTo>
                                              <a:pt x="389" y="291"/>
                                            </a:lnTo>
                                            <a:lnTo>
                                              <a:pt x="396" y="276"/>
                                            </a:lnTo>
                                            <a:lnTo>
                                              <a:pt x="400" y="263"/>
                                            </a:lnTo>
                                            <a:lnTo>
                                              <a:pt x="400" y="249"/>
                                            </a:lnTo>
                                            <a:lnTo>
                                              <a:pt x="397" y="236"/>
                                            </a:lnTo>
                                            <a:lnTo>
                                              <a:pt x="391" y="222"/>
                                            </a:lnTo>
                                            <a:lnTo>
                                              <a:pt x="381" y="208"/>
                                            </a:lnTo>
                                            <a:lnTo>
                                              <a:pt x="368" y="192"/>
                                            </a:lnTo>
                                            <a:lnTo>
                                              <a:pt x="352" y="175"/>
                                            </a:lnTo>
                                            <a:lnTo>
                                              <a:pt x="303" y="125"/>
                                            </a:lnTo>
                                            <a:lnTo>
                                              <a:pt x="254" y="75"/>
                                            </a:lnTo>
                                            <a:lnTo>
                                              <a:pt x="204" y="23"/>
                                            </a:lnTo>
                                            <a:lnTo>
                                              <a:pt x="246" y="10"/>
                                            </a:lnTo>
                                            <a:lnTo>
                                              <a:pt x="287" y="3"/>
                                            </a:lnTo>
                                            <a:lnTo>
                                              <a:pt x="32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4" name="Skills icon symbol part 3" descr="Skills icon symbol part 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" y="49"/>
                                        <a:ext cx="34" cy="34"/>
                                      </a:xfrm>
                                      <a:custGeom>
                                        <a:avLst/>
                                        <a:gdLst>
                                          <a:gd name="T0" fmla="*/ 480 w 640"/>
                                          <a:gd name="T1" fmla="*/ 3 h 662"/>
                                          <a:gd name="T2" fmla="*/ 536 w 640"/>
                                          <a:gd name="T3" fmla="*/ 22 h 662"/>
                                          <a:gd name="T4" fmla="*/ 586 w 640"/>
                                          <a:gd name="T5" fmla="*/ 58 h 662"/>
                                          <a:gd name="T6" fmla="*/ 621 w 640"/>
                                          <a:gd name="T7" fmla="*/ 104 h 662"/>
                                          <a:gd name="T8" fmla="*/ 638 w 640"/>
                                          <a:gd name="T9" fmla="*/ 156 h 662"/>
                                          <a:gd name="T10" fmla="*/ 638 w 640"/>
                                          <a:gd name="T11" fmla="*/ 211 h 662"/>
                                          <a:gd name="T12" fmla="*/ 622 w 640"/>
                                          <a:gd name="T13" fmla="*/ 266 h 662"/>
                                          <a:gd name="T14" fmla="*/ 588 w 640"/>
                                          <a:gd name="T15" fmla="*/ 316 h 662"/>
                                          <a:gd name="T16" fmla="*/ 561 w 640"/>
                                          <a:gd name="T17" fmla="*/ 344 h 662"/>
                                          <a:gd name="T18" fmla="*/ 526 w 640"/>
                                          <a:gd name="T19" fmla="*/ 380 h 662"/>
                                          <a:gd name="T20" fmla="*/ 485 w 640"/>
                                          <a:gd name="T21" fmla="*/ 422 h 662"/>
                                          <a:gd name="T22" fmla="*/ 441 w 640"/>
                                          <a:gd name="T23" fmla="*/ 466 h 662"/>
                                          <a:gd name="T24" fmla="*/ 395 w 640"/>
                                          <a:gd name="T25" fmla="*/ 510 h 662"/>
                                          <a:gd name="T26" fmla="*/ 351 w 640"/>
                                          <a:gd name="T27" fmla="*/ 553 h 662"/>
                                          <a:gd name="T28" fmla="*/ 311 w 640"/>
                                          <a:gd name="T29" fmla="*/ 591 h 662"/>
                                          <a:gd name="T30" fmla="*/ 277 w 640"/>
                                          <a:gd name="T31" fmla="*/ 624 h 662"/>
                                          <a:gd name="T32" fmla="*/ 252 w 640"/>
                                          <a:gd name="T33" fmla="*/ 647 h 662"/>
                                          <a:gd name="T34" fmla="*/ 239 w 640"/>
                                          <a:gd name="T35" fmla="*/ 660 h 662"/>
                                          <a:gd name="T36" fmla="*/ 182 w 640"/>
                                          <a:gd name="T37" fmla="*/ 610 h 662"/>
                                          <a:gd name="T38" fmla="*/ 189 w 640"/>
                                          <a:gd name="T39" fmla="*/ 604 h 662"/>
                                          <a:gd name="T40" fmla="*/ 208 w 640"/>
                                          <a:gd name="T41" fmla="*/ 585 h 662"/>
                                          <a:gd name="T42" fmla="*/ 239 w 640"/>
                                          <a:gd name="T43" fmla="*/ 557 h 662"/>
                                          <a:gd name="T44" fmla="*/ 276 w 640"/>
                                          <a:gd name="T45" fmla="*/ 521 h 662"/>
                                          <a:gd name="T46" fmla="*/ 318 w 640"/>
                                          <a:gd name="T47" fmla="*/ 481 h 662"/>
                                          <a:gd name="T48" fmla="*/ 363 w 640"/>
                                          <a:gd name="T49" fmla="*/ 437 h 662"/>
                                          <a:gd name="T50" fmla="*/ 408 w 640"/>
                                          <a:gd name="T51" fmla="*/ 392 h 662"/>
                                          <a:gd name="T52" fmla="*/ 451 w 640"/>
                                          <a:gd name="T53" fmla="*/ 349 h 662"/>
                                          <a:gd name="T54" fmla="*/ 489 w 640"/>
                                          <a:gd name="T55" fmla="*/ 311 h 662"/>
                                          <a:gd name="T56" fmla="*/ 520 w 640"/>
                                          <a:gd name="T57" fmla="*/ 279 h 662"/>
                                          <a:gd name="T58" fmla="*/ 549 w 640"/>
                                          <a:gd name="T59" fmla="*/ 244 h 662"/>
                                          <a:gd name="T60" fmla="*/ 565 w 640"/>
                                          <a:gd name="T61" fmla="*/ 198 h 662"/>
                                          <a:gd name="T62" fmla="*/ 560 w 640"/>
                                          <a:gd name="T63" fmla="*/ 152 h 662"/>
                                          <a:gd name="T64" fmla="*/ 534 w 640"/>
                                          <a:gd name="T65" fmla="*/ 112 h 662"/>
                                          <a:gd name="T66" fmla="*/ 503 w 640"/>
                                          <a:gd name="T67" fmla="*/ 89 h 662"/>
                                          <a:gd name="T68" fmla="*/ 466 w 640"/>
                                          <a:gd name="T69" fmla="*/ 76 h 662"/>
                                          <a:gd name="T70" fmla="*/ 428 w 640"/>
                                          <a:gd name="T71" fmla="*/ 75 h 662"/>
                                          <a:gd name="T72" fmla="*/ 391 w 640"/>
                                          <a:gd name="T73" fmla="*/ 90 h 662"/>
                                          <a:gd name="T74" fmla="*/ 360 w 640"/>
                                          <a:gd name="T75" fmla="*/ 119 h 662"/>
                                          <a:gd name="T76" fmla="*/ 325 w 640"/>
                                          <a:gd name="T77" fmla="*/ 158 h 662"/>
                                          <a:gd name="T78" fmla="*/ 284 w 640"/>
                                          <a:gd name="T79" fmla="*/ 206 h 662"/>
                                          <a:gd name="T80" fmla="*/ 239 w 640"/>
                                          <a:gd name="T81" fmla="*/ 260 h 662"/>
                                          <a:gd name="T82" fmla="*/ 193 w 640"/>
                                          <a:gd name="T83" fmla="*/ 315 h 662"/>
                                          <a:gd name="T84" fmla="*/ 150 w 640"/>
                                          <a:gd name="T85" fmla="*/ 369 h 662"/>
                                          <a:gd name="T86" fmla="*/ 112 w 640"/>
                                          <a:gd name="T87" fmla="*/ 417 h 662"/>
                                          <a:gd name="T88" fmla="*/ 82 w 640"/>
                                          <a:gd name="T89" fmla="*/ 454 h 662"/>
                                          <a:gd name="T90" fmla="*/ 61 w 640"/>
                                          <a:gd name="T91" fmla="*/ 478 h 662"/>
                                          <a:gd name="T92" fmla="*/ 7 w 640"/>
                                          <a:gd name="T93" fmla="*/ 416 h 662"/>
                                          <a:gd name="T94" fmla="*/ 30 w 640"/>
                                          <a:gd name="T95" fmla="*/ 388 h 662"/>
                                          <a:gd name="T96" fmla="*/ 61 w 640"/>
                                          <a:gd name="T97" fmla="*/ 350 h 662"/>
                                          <a:gd name="T98" fmla="*/ 100 w 640"/>
                                          <a:gd name="T99" fmla="*/ 305 h 662"/>
                                          <a:gd name="T100" fmla="*/ 142 w 640"/>
                                          <a:gd name="T101" fmla="*/ 254 h 662"/>
                                          <a:gd name="T102" fmla="*/ 186 w 640"/>
                                          <a:gd name="T103" fmla="*/ 201 h 662"/>
                                          <a:gd name="T104" fmla="*/ 230 w 640"/>
                                          <a:gd name="T105" fmla="*/ 151 h 662"/>
                                          <a:gd name="T106" fmla="*/ 271 w 640"/>
                                          <a:gd name="T107" fmla="*/ 104 h 662"/>
                                          <a:gd name="T108" fmla="*/ 307 w 640"/>
                                          <a:gd name="T109" fmla="*/ 66 h 662"/>
                                          <a:gd name="T110" fmla="*/ 344 w 640"/>
                                          <a:gd name="T111" fmla="*/ 32 h 662"/>
                                          <a:gd name="T112" fmla="*/ 395 w 640"/>
                                          <a:gd name="T113" fmla="*/ 7 h 662"/>
                                          <a:gd name="T114" fmla="*/ 451 w 640"/>
                                          <a:gd name="T115" fmla="*/ 0 h 66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40" h="662">
                                            <a:moveTo>
                                              <a:pt x="451" y="0"/>
                                            </a:moveTo>
                                            <a:lnTo>
                                              <a:pt x="480" y="3"/>
                                            </a:lnTo>
                                            <a:lnTo>
                                              <a:pt x="508" y="10"/>
                                            </a:lnTo>
                                            <a:lnTo>
                                              <a:pt x="536" y="22"/>
                                            </a:lnTo>
                                            <a:lnTo>
                                              <a:pt x="562" y="38"/>
                                            </a:lnTo>
                                            <a:lnTo>
                                              <a:pt x="586" y="58"/>
                                            </a:lnTo>
                                            <a:lnTo>
                                              <a:pt x="606" y="80"/>
                                            </a:lnTo>
                                            <a:lnTo>
                                              <a:pt x="621" y="104"/>
                                            </a:lnTo>
                                            <a:lnTo>
                                              <a:pt x="631" y="129"/>
                                            </a:lnTo>
                                            <a:lnTo>
                                              <a:pt x="638" y="156"/>
                                            </a:lnTo>
                                            <a:lnTo>
                                              <a:pt x="640" y="183"/>
                                            </a:lnTo>
                                            <a:lnTo>
                                              <a:pt x="638" y="211"/>
                                            </a:lnTo>
                                            <a:lnTo>
                                              <a:pt x="632" y="239"/>
                                            </a:lnTo>
                                            <a:lnTo>
                                              <a:pt x="622" y="266"/>
                                            </a:lnTo>
                                            <a:lnTo>
                                              <a:pt x="607" y="291"/>
                                            </a:lnTo>
                                            <a:lnTo>
                                              <a:pt x="588" y="316"/>
                                            </a:lnTo>
                                            <a:lnTo>
                                              <a:pt x="576" y="329"/>
                                            </a:lnTo>
                                            <a:lnTo>
                                              <a:pt x="561" y="344"/>
                                            </a:lnTo>
                                            <a:lnTo>
                                              <a:pt x="545" y="361"/>
                                            </a:lnTo>
                                            <a:lnTo>
                                              <a:pt x="526" y="380"/>
                                            </a:lnTo>
                                            <a:lnTo>
                                              <a:pt x="506" y="401"/>
                                            </a:lnTo>
                                            <a:lnTo>
                                              <a:pt x="485" y="422"/>
                                            </a:lnTo>
                                            <a:lnTo>
                                              <a:pt x="463" y="444"/>
                                            </a:lnTo>
                                            <a:lnTo>
                                              <a:pt x="441" y="466"/>
                                            </a:lnTo>
                                            <a:lnTo>
                                              <a:pt x="418" y="488"/>
                                            </a:lnTo>
                                            <a:lnTo>
                                              <a:pt x="395" y="510"/>
                                            </a:lnTo>
                                            <a:lnTo>
                                              <a:pt x="373" y="532"/>
                                            </a:lnTo>
                                            <a:lnTo>
                                              <a:pt x="351" y="553"/>
                                            </a:lnTo>
                                            <a:lnTo>
                                              <a:pt x="330" y="573"/>
                                            </a:lnTo>
                                            <a:lnTo>
                                              <a:pt x="311" y="591"/>
                                            </a:lnTo>
                                            <a:lnTo>
                                              <a:pt x="293" y="608"/>
                                            </a:lnTo>
                                            <a:lnTo>
                                              <a:pt x="277" y="624"/>
                                            </a:lnTo>
                                            <a:lnTo>
                                              <a:pt x="263" y="637"/>
                                            </a:lnTo>
                                            <a:lnTo>
                                              <a:pt x="252" y="647"/>
                                            </a:lnTo>
                                            <a:lnTo>
                                              <a:pt x="244" y="655"/>
                                            </a:lnTo>
                                            <a:lnTo>
                                              <a:pt x="239" y="660"/>
                                            </a:lnTo>
                                            <a:lnTo>
                                              <a:pt x="237" y="662"/>
                                            </a:lnTo>
                                            <a:lnTo>
                                              <a:pt x="182" y="610"/>
                                            </a:lnTo>
                                            <a:lnTo>
                                              <a:pt x="183" y="609"/>
                                            </a:lnTo>
                                            <a:lnTo>
                                              <a:pt x="189" y="604"/>
                                            </a:lnTo>
                                            <a:lnTo>
                                              <a:pt x="197" y="596"/>
                                            </a:lnTo>
                                            <a:lnTo>
                                              <a:pt x="208" y="585"/>
                                            </a:lnTo>
                                            <a:lnTo>
                                              <a:pt x="222" y="572"/>
                                            </a:lnTo>
                                            <a:lnTo>
                                              <a:pt x="239" y="557"/>
                                            </a:lnTo>
                                            <a:lnTo>
                                              <a:pt x="256" y="540"/>
                                            </a:lnTo>
                                            <a:lnTo>
                                              <a:pt x="276" y="521"/>
                                            </a:lnTo>
                                            <a:lnTo>
                                              <a:pt x="296" y="501"/>
                                            </a:lnTo>
                                            <a:lnTo>
                                              <a:pt x="318" y="481"/>
                                            </a:lnTo>
                                            <a:lnTo>
                                              <a:pt x="340" y="459"/>
                                            </a:lnTo>
                                            <a:lnTo>
                                              <a:pt x="363" y="437"/>
                                            </a:lnTo>
                                            <a:lnTo>
                                              <a:pt x="386" y="415"/>
                                            </a:lnTo>
                                            <a:lnTo>
                                              <a:pt x="408" y="392"/>
                                            </a:lnTo>
                                            <a:lnTo>
                                              <a:pt x="430" y="370"/>
                                            </a:lnTo>
                                            <a:lnTo>
                                              <a:pt x="451" y="349"/>
                                            </a:lnTo>
                                            <a:lnTo>
                                              <a:pt x="471" y="330"/>
                                            </a:lnTo>
                                            <a:lnTo>
                                              <a:pt x="489" y="311"/>
                                            </a:lnTo>
                                            <a:lnTo>
                                              <a:pt x="506" y="294"/>
                                            </a:lnTo>
                                            <a:lnTo>
                                              <a:pt x="520" y="279"/>
                                            </a:lnTo>
                                            <a:lnTo>
                                              <a:pt x="532" y="265"/>
                                            </a:lnTo>
                                            <a:lnTo>
                                              <a:pt x="549" y="244"/>
                                            </a:lnTo>
                                            <a:lnTo>
                                              <a:pt x="560" y="221"/>
                                            </a:lnTo>
                                            <a:lnTo>
                                              <a:pt x="565" y="198"/>
                                            </a:lnTo>
                                            <a:lnTo>
                                              <a:pt x="565" y="174"/>
                                            </a:lnTo>
                                            <a:lnTo>
                                              <a:pt x="560" y="152"/>
                                            </a:lnTo>
                                            <a:lnTo>
                                              <a:pt x="550" y="131"/>
                                            </a:lnTo>
                                            <a:lnTo>
                                              <a:pt x="534" y="112"/>
                                            </a:lnTo>
                                            <a:lnTo>
                                              <a:pt x="519" y="99"/>
                                            </a:lnTo>
                                            <a:lnTo>
                                              <a:pt x="503" y="89"/>
                                            </a:lnTo>
                                            <a:lnTo>
                                              <a:pt x="485" y="81"/>
                                            </a:lnTo>
                                            <a:lnTo>
                                              <a:pt x="466" y="76"/>
                                            </a:lnTo>
                                            <a:lnTo>
                                              <a:pt x="447" y="74"/>
                                            </a:lnTo>
                                            <a:lnTo>
                                              <a:pt x="428" y="75"/>
                                            </a:lnTo>
                                            <a:lnTo>
                                              <a:pt x="409" y="81"/>
                                            </a:lnTo>
                                            <a:lnTo>
                                              <a:pt x="391" y="90"/>
                                            </a:lnTo>
                                            <a:lnTo>
                                              <a:pt x="374" y="104"/>
                                            </a:lnTo>
                                            <a:lnTo>
                                              <a:pt x="360" y="119"/>
                                            </a:lnTo>
                                            <a:lnTo>
                                              <a:pt x="343" y="137"/>
                                            </a:lnTo>
                                            <a:lnTo>
                                              <a:pt x="325" y="158"/>
                                            </a:lnTo>
                                            <a:lnTo>
                                              <a:pt x="305" y="181"/>
                                            </a:lnTo>
                                            <a:lnTo>
                                              <a:pt x="284" y="206"/>
                                            </a:lnTo>
                                            <a:lnTo>
                                              <a:pt x="262" y="233"/>
                                            </a:lnTo>
                                            <a:lnTo>
                                              <a:pt x="239" y="260"/>
                                            </a:lnTo>
                                            <a:lnTo>
                                              <a:pt x="216" y="288"/>
                                            </a:lnTo>
                                            <a:lnTo>
                                              <a:pt x="193" y="315"/>
                                            </a:lnTo>
                                            <a:lnTo>
                                              <a:pt x="171" y="342"/>
                                            </a:lnTo>
                                            <a:lnTo>
                                              <a:pt x="150" y="369"/>
                                            </a:lnTo>
                                            <a:lnTo>
                                              <a:pt x="130" y="393"/>
                                            </a:lnTo>
                                            <a:lnTo>
                                              <a:pt x="112" y="417"/>
                                            </a:lnTo>
                                            <a:lnTo>
                                              <a:pt x="96" y="437"/>
                                            </a:lnTo>
                                            <a:lnTo>
                                              <a:pt x="82" y="454"/>
                                            </a:lnTo>
                                            <a:lnTo>
                                              <a:pt x="70" y="468"/>
                                            </a:lnTo>
                                            <a:lnTo>
                                              <a:pt x="61" y="478"/>
                                            </a:lnTo>
                                            <a:lnTo>
                                              <a:pt x="0" y="424"/>
                                            </a:lnTo>
                                            <a:lnTo>
                                              <a:pt x="7" y="416"/>
                                            </a:lnTo>
                                            <a:lnTo>
                                              <a:pt x="17" y="404"/>
                                            </a:lnTo>
                                            <a:lnTo>
                                              <a:pt x="30" y="388"/>
                                            </a:lnTo>
                                            <a:lnTo>
                                              <a:pt x="45" y="370"/>
                                            </a:lnTo>
                                            <a:lnTo>
                                              <a:pt x="61" y="350"/>
                                            </a:lnTo>
                                            <a:lnTo>
                                              <a:pt x="80" y="328"/>
                                            </a:lnTo>
                                            <a:lnTo>
                                              <a:pt x="100" y="305"/>
                                            </a:lnTo>
                                            <a:lnTo>
                                              <a:pt x="120" y="280"/>
                                            </a:lnTo>
                                            <a:lnTo>
                                              <a:pt x="142" y="254"/>
                                            </a:lnTo>
                                            <a:lnTo>
                                              <a:pt x="164" y="228"/>
                                            </a:lnTo>
                                            <a:lnTo>
                                              <a:pt x="186" y="201"/>
                                            </a:lnTo>
                                            <a:lnTo>
                                              <a:pt x="208" y="176"/>
                                            </a:lnTo>
                                            <a:lnTo>
                                              <a:pt x="230" y="151"/>
                                            </a:lnTo>
                                            <a:lnTo>
                                              <a:pt x="252" y="127"/>
                                            </a:lnTo>
                                            <a:lnTo>
                                              <a:pt x="271" y="104"/>
                                            </a:lnTo>
                                            <a:lnTo>
                                              <a:pt x="290" y="84"/>
                                            </a:lnTo>
                                            <a:lnTo>
                                              <a:pt x="307" y="66"/>
                                            </a:lnTo>
                                            <a:lnTo>
                                              <a:pt x="321" y="51"/>
                                            </a:lnTo>
                                            <a:lnTo>
                                              <a:pt x="344" y="32"/>
                                            </a:lnTo>
                                            <a:lnTo>
                                              <a:pt x="369" y="17"/>
                                            </a:lnTo>
                                            <a:lnTo>
                                              <a:pt x="395" y="7"/>
                                            </a:lnTo>
                                            <a:lnTo>
                                              <a:pt x="423" y="1"/>
                                            </a:lnTo>
                                            <a:lnTo>
                                              <a:pt x="45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5" name="Skills icon symbol part 4" descr="Skills icon symbol part 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2" y="93"/>
                                        <a:ext cx="30" cy="32"/>
                                      </a:xfrm>
                                      <a:custGeom>
                                        <a:avLst/>
                                        <a:gdLst>
                                          <a:gd name="T0" fmla="*/ 424 w 578"/>
                                          <a:gd name="T1" fmla="*/ 58 h 601"/>
                                          <a:gd name="T2" fmla="*/ 222 w 578"/>
                                          <a:gd name="T3" fmla="*/ 284 h 601"/>
                                          <a:gd name="T4" fmla="*/ 182 w 578"/>
                                          <a:gd name="T5" fmla="*/ 307 h 601"/>
                                          <a:gd name="T6" fmla="*/ 147 w 578"/>
                                          <a:gd name="T7" fmla="*/ 346 h 601"/>
                                          <a:gd name="T8" fmla="*/ 119 w 578"/>
                                          <a:gd name="T9" fmla="*/ 394 h 601"/>
                                          <a:gd name="T10" fmla="*/ 96 w 578"/>
                                          <a:gd name="T11" fmla="*/ 446 h 601"/>
                                          <a:gd name="T12" fmla="*/ 79 w 578"/>
                                          <a:gd name="T13" fmla="*/ 494 h 601"/>
                                          <a:gd name="T14" fmla="*/ 69 w 578"/>
                                          <a:gd name="T15" fmla="*/ 533 h 601"/>
                                          <a:gd name="T16" fmla="*/ 103 w 578"/>
                                          <a:gd name="T17" fmla="*/ 523 h 601"/>
                                          <a:gd name="T18" fmla="*/ 161 w 578"/>
                                          <a:gd name="T19" fmla="*/ 497 h 601"/>
                                          <a:gd name="T20" fmla="*/ 219 w 578"/>
                                          <a:gd name="T21" fmla="*/ 463 h 601"/>
                                          <a:gd name="T22" fmla="*/ 268 w 578"/>
                                          <a:gd name="T23" fmla="*/ 425 h 601"/>
                                          <a:gd name="T24" fmla="*/ 298 w 578"/>
                                          <a:gd name="T25" fmla="*/ 384 h 601"/>
                                          <a:gd name="T26" fmla="*/ 306 w 578"/>
                                          <a:gd name="T27" fmla="*/ 349 h 601"/>
                                          <a:gd name="T28" fmla="*/ 578 w 578"/>
                                          <a:gd name="T29" fmla="*/ 206 h 601"/>
                                          <a:gd name="T30" fmla="*/ 367 w 578"/>
                                          <a:gd name="T31" fmla="*/ 415 h 601"/>
                                          <a:gd name="T32" fmla="*/ 335 w 578"/>
                                          <a:gd name="T33" fmla="*/ 464 h 601"/>
                                          <a:gd name="T34" fmla="*/ 290 w 578"/>
                                          <a:gd name="T35" fmla="*/ 505 h 601"/>
                                          <a:gd name="T36" fmla="*/ 241 w 578"/>
                                          <a:gd name="T37" fmla="*/ 538 h 601"/>
                                          <a:gd name="T38" fmla="*/ 193 w 578"/>
                                          <a:gd name="T39" fmla="*/ 563 h 601"/>
                                          <a:gd name="T40" fmla="*/ 153 w 578"/>
                                          <a:gd name="T41" fmla="*/ 580 h 601"/>
                                          <a:gd name="T42" fmla="*/ 129 w 578"/>
                                          <a:gd name="T43" fmla="*/ 589 h 601"/>
                                          <a:gd name="T44" fmla="*/ 104 w 578"/>
                                          <a:gd name="T45" fmla="*/ 595 h 601"/>
                                          <a:gd name="T46" fmla="*/ 72 w 578"/>
                                          <a:gd name="T47" fmla="*/ 600 h 601"/>
                                          <a:gd name="T48" fmla="*/ 40 w 578"/>
                                          <a:gd name="T49" fmla="*/ 601 h 601"/>
                                          <a:gd name="T50" fmla="*/ 16 w 578"/>
                                          <a:gd name="T51" fmla="*/ 595 h 601"/>
                                          <a:gd name="T52" fmla="*/ 5 w 578"/>
                                          <a:gd name="T53" fmla="*/ 580 h 601"/>
                                          <a:gd name="T54" fmla="*/ 1 w 578"/>
                                          <a:gd name="T55" fmla="*/ 551 h 601"/>
                                          <a:gd name="T56" fmla="*/ 1 w 578"/>
                                          <a:gd name="T57" fmla="*/ 520 h 601"/>
                                          <a:gd name="T58" fmla="*/ 4 w 578"/>
                                          <a:gd name="T59" fmla="*/ 494 h 601"/>
                                          <a:gd name="T60" fmla="*/ 5 w 578"/>
                                          <a:gd name="T61" fmla="*/ 483 h 601"/>
                                          <a:gd name="T62" fmla="*/ 8 w 578"/>
                                          <a:gd name="T63" fmla="*/ 473 h 601"/>
                                          <a:gd name="T64" fmla="*/ 17 w 578"/>
                                          <a:gd name="T65" fmla="*/ 444 h 601"/>
                                          <a:gd name="T66" fmla="*/ 33 w 578"/>
                                          <a:gd name="T67" fmla="*/ 403 h 601"/>
                                          <a:gd name="T68" fmla="*/ 55 w 578"/>
                                          <a:gd name="T69" fmla="*/ 356 h 601"/>
                                          <a:gd name="T70" fmla="*/ 84 w 578"/>
                                          <a:gd name="T71" fmla="*/ 307 h 601"/>
                                          <a:gd name="T72" fmla="*/ 121 w 578"/>
                                          <a:gd name="T73" fmla="*/ 262 h 601"/>
                                          <a:gd name="T74" fmla="*/ 165 w 578"/>
                                          <a:gd name="T75" fmla="*/ 228 h 601"/>
                                          <a:gd name="T76" fmla="*/ 366 w 578"/>
                                          <a:gd name="T77" fmla="*/ 0 h 60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78" h="601">
                                            <a:moveTo>
                                              <a:pt x="366" y="0"/>
                                            </a:moveTo>
                                            <a:lnTo>
                                              <a:pt x="424" y="58"/>
                                            </a:lnTo>
                                            <a:lnTo>
                                              <a:pt x="232" y="281"/>
                                            </a:lnTo>
                                            <a:lnTo>
                                              <a:pt x="222" y="284"/>
                                            </a:lnTo>
                                            <a:lnTo>
                                              <a:pt x="201" y="293"/>
                                            </a:lnTo>
                                            <a:lnTo>
                                              <a:pt x="182" y="307"/>
                                            </a:lnTo>
                                            <a:lnTo>
                                              <a:pt x="164" y="325"/>
                                            </a:lnTo>
                                            <a:lnTo>
                                              <a:pt x="147" y="346"/>
                                            </a:lnTo>
                                            <a:lnTo>
                                              <a:pt x="132" y="369"/>
                                            </a:lnTo>
                                            <a:lnTo>
                                              <a:pt x="119" y="394"/>
                                            </a:lnTo>
                                            <a:lnTo>
                                              <a:pt x="106" y="420"/>
                                            </a:lnTo>
                                            <a:lnTo>
                                              <a:pt x="96" y="446"/>
                                            </a:lnTo>
                                            <a:lnTo>
                                              <a:pt x="87" y="471"/>
                                            </a:lnTo>
                                            <a:lnTo>
                                              <a:pt x="79" y="494"/>
                                            </a:lnTo>
                                            <a:lnTo>
                                              <a:pt x="73" y="515"/>
                                            </a:lnTo>
                                            <a:lnTo>
                                              <a:pt x="69" y="533"/>
                                            </a:lnTo>
                                            <a:lnTo>
                                              <a:pt x="77" y="533"/>
                                            </a:lnTo>
                                            <a:lnTo>
                                              <a:pt x="103" y="523"/>
                                            </a:lnTo>
                                            <a:lnTo>
                                              <a:pt x="132" y="511"/>
                                            </a:lnTo>
                                            <a:lnTo>
                                              <a:pt x="161" y="497"/>
                                            </a:lnTo>
                                            <a:lnTo>
                                              <a:pt x="191" y="481"/>
                                            </a:lnTo>
                                            <a:lnTo>
                                              <a:pt x="219" y="463"/>
                                            </a:lnTo>
                                            <a:lnTo>
                                              <a:pt x="245" y="445"/>
                                            </a:lnTo>
                                            <a:lnTo>
                                              <a:pt x="268" y="425"/>
                                            </a:lnTo>
                                            <a:lnTo>
                                              <a:pt x="286" y="405"/>
                                            </a:lnTo>
                                            <a:lnTo>
                                              <a:pt x="298" y="384"/>
                                            </a:lnTo>
                                            <a:lnTo>
                                              <a:pt x="304" y="363"/>
                                            </a:lnTo>
                                            <a:lnTo>
                                              <a:pt x="306" y="349"/>
                                            </a:lnTo>
                                            <a:lnTo>
                                              <a:pt x="519" y="146"/>
                                            </a:lnTo>
                                            <a:lnTo>
                                              <a:pt x="578" y="206"/>
                                            </a:lnTo>
                                            <a:lnTo>
                                              <a:pt x="376" y="387"/>
                                            </a:lnTo>
                                            <a:lnTo>
                                              <a:pt x="367" y="415"/>
                                            </a:lnTo>
                                            <a:lnTo>
                                              <a:pt x="353" y="440"/>
                                            </a:lnTo>
                                            <a:lnTo>
                                              <a:pt x="335" y="464"/>
                                            </a:lnTo>
                                            <a:lnTo>
                                              <a:pt x="314" y="485"/>
                                            </a:lnTo>
                                            <a:lnTo>
                                              <a:pt x="290" y="505"/>
                                            </a:lnTo>
                                            <a:lnTo>
                                              <a:pt x="266" y="523"/>
                                            </a:lnTo>
                                            <a:lnTo>
                                              <a:pt x="241" y="538"/>
                                            </a:lnTo>
                                            <a:lnTo>
                                              <a:pt x="216" y="552"/>
                                            </a:lnTo>
                                            <a:lnTo>
                                              <a:pt x="193" y="563"/>
                                            </a:lnTo>
                                            <a:lnTo>
                                              <a:pt x="172" y="573"/>
                                            </a:lnTo>
                                            <a:lnTo>
                                              <a:pt x="153" y="580"/>
                                            </a:lnTo>
                                            <a:lnTo>
                                              <a:pt x="139" y="586"/>
                                            </a:lnTo>
                                            <a:lnTo>
                                              <a:pt x="129" y="589"/>
                                            </a:lnTo>
                                            <a:lnTo>
                                              <a:pt x="118" y="592"/>
                                            </a:lnTo>
                                            <a:lnTo>
                                              <a:pt x="104" y="595"/>
                                            </a:lnTo>
                                            <a:lnTo>
                                              <a:pt x="88" y="598"/>
                                            </a:lnTo>
                                            <a:lnTo>
                                              <a:pt x="72" y="600"/>
                                            </a:lnTo>
                                            <a:lnTo>
                                              <a:pt x="55" y="601"/>
                                            </a:lnTo>
                                            <a:lnTo>
                                              <a:pt x="40" y="601"/>
                                            </a:lnTo>
                                            <a:lnTo>
                                              <a:pt x="27" y="599"/>
                                            </a:lnTo>
                                            <a:lnTo>
                                              <a:pt x="16" y="595"/>
                                            </a:lnTo>
                                            <a:lnTo>
                                              <a:pt x="10" y="590"/>
                                            </a:lnTo>
                                            <a:lnTo>
                                              <a:pt x="5" y="580"/>
                                            </a:lnTo>
                                            <a:lnTo>
                                              <a:pt x="2" y="566"/>
                                            </a:lnTo>
                                            <a:lnTo>
                                              <a:pt x="1" y="551"/>
                                            </a:lnTo>
                                            <a:lnTo>
                                              <a:pt x="0" y="535"/>
                                            </a:lnTo>
                                            <a:lnTo>
                                              <a:pt x="1" y="520"/>
                                            </a:lnTo>
                                            <a:lnTo>
                                              <a:pt x="2" y="505"/>
                                            </a:lnTo>
                                            <a:lnTo>
                                              <a:pt x="4" y="494"/>
                                            </a:lnTo>
                                            <a:lnTo>
                                              <a:pt x="5" y="486"/>
                                            </a:lnTo>
                                            <a:lnTo>
                                              <a:pt x="5" y="483"/>
                                            </a:lnTo>
                                            <a:lnTo>
                                              <a:pt x="6" y="481"/>
                                            </a:lnTo>
                                            <a:lnTo>
                                              <a:pt x="8" y="473"/>
                                            </a:lnTo>
                                            <a:lnTo>
                                              <a:pt x="12" y="460"/>
                                            </a:lnTo>
                                            <a:lnTo>
                                              <a:pt x="17" y="444"/>
                                            </a:lnTo>
                                            <a:lnTo>
                                              <a:pt x="24" y="425"/>
                                            </a:lnTo>
                                            <a:lnTo>
                                              <a:pt x="33" y="403"/>
                                            </a:lnTo>
                                            <a:lnTo>
                                              <a:pt x="43" y="380"/>
                                            </a:lnTo>
                                            <a:lnTo>
                                              <a:pt x="55" y="356"/>
                                            </a:lnTo>
                                            <a:lnTo>
                                              <a:pt x="69" y="331"/>
                                            </a:lnTo>
                                            <a:lnTo>
                                              <a:pt x="84" y="307"/>
                                            </a:lnTo>
                                            <a:lnTo>
                                              <a:pt x="102" y="284"/>
                                            </a:lnTo>
                                            <a:lnTo>
                                              <a:pt x="121" y="262"/>
                                            </a:lnTo>
                                            <a:lnTo>
                                              <a:pt x="142" y="243"/>
                                            </a:lnTo>
                                            <a:lnTo>
                                              <a:pt x="165" y="228"/>
                                            </a:lnTo>
                                            <a:lnTo>
                                              <a:pt x="189" y="216"/>
                                            </a:lnTo>
                                            <a:lnTo>
                                              <a:pt x="36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82CCF77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      </v:shape>
      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      <v:path arrowok="t" o:connecttype="custom" o:connectlocs="2,0;3,0;3,1;4,1;4,2;4,3;3,3;3,4;2,4;1,4;1,3;0,3;0,2;0,1;1,1;1,0;2,0" o:connectangles="0,0,0,0,0,0,0,0,0,0,0,0,0,0,0,0,0"/>
                            </v:shape>
      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      <o:lock v:ext="edit" verticies="t"/>
                            </v:shape>
      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      </v:shape>
      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8744" w:type="dxa"/>
                </w:tcPr>
                <w:p w14:paraId="30D1EB28" w14:textId="77777777" w:rsidR="00D671FB" w:rsidRPr="00565B06" w:rsidRDefault="00000000" w:rsidP="00D671FB">
                  <w:pPr>
                    <w:pStyle w:val="Heading1"/>
                  </w:pPr>
                  <w:sdt>
                    <w:sdtPr>
                      <w:alias w:val="Skills:"/>
                      <w:tag w:val="Skills:"/>
                      <w:id w:val="-1586381810"/>
                      <w:placeholder>
                        <w:docPart w:val="6A888F269D384F5EB3F7EB166AD61B3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D671FB" w:rsidRPr="00565B06">
                        <w:t>Skills</w:t>
                      </w:r>
                    </w:sdtContent>
                  </w:sdt>
                </w:p>
              </w:tc>
            </w:tr>
          </w:tbl>
          <w:tbl>
            <w:tblPr>
              <w:tblStyle w:val="TableGridLigh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op table has skills heading, second table has list of skills and bottom table has activities"/>
            </w:tblPr>
            <w:tblGrid>
              <w:gridCol w:w="4324"/>
              <w:gridCol w:w="4325"/>
            </w:tblGrid>
            <w:tr w:rsidR="00D671FB" w:rsidRPr="00565B06" w14:paraId="3CAA2C5A" w14:textId="77777777" w:rsidTr="00495C46">
              <w:tc>
                <w:tcPr>
                  <w:tcW w:w="4320" w:type="dxa"/>
                </w:tcPr>
                <w:p w14:paraId="77207B15" w14:textId="77777777" w:rsidR="007540DB" w:rsidRDefault="007540DB" w:rsidP="007540DB">
                  <w:pPr>
                    <w:pStyle w:val="ListBullet"/>
                    <w:numPr>
                      <w:ilvl w:val="0"/>
                      <w:numId w:val="0"/>
                    </w:numPr>
                    <w:spacing w:after="80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 xml:space="preserve"> Data Analyst.</w:t>
                  </w:r>
                </w:p>
                <w:p w14:paraId="79928A03" w14:textId="77777777" w:rsidR="007540DB" w:rsidRDefault="007540DB" w:rsidP="007540DB">
                  <w:pPr>
                    <w:pStyle w:val="ListBullet"/>
                    <w:numPr>
                      <w:ilvl w:val="0"/>
                      <w:numId w:val="16"/>
                    </w:numPr>
                    <w:spacing w:after="80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Strong Knowledge of Power BI</w:t>
                  </w: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 xml:space="preserve"> </w:t>
                  </w:r>
                </w:p>
                <w:p w14:paraId="6B465614" w14:textId="77777777" w:rsidR="007540DB" w:rsidRPr="007540DB" w:rsidRDefault="007540DB" w:rsidP="007540DB">
                  <w:pPr>
                    <w:pStyle w:val="ListBullet"/>
                    <w:numPr>
                      <w:ilvl w:val="0"/>
                      <w:numId w:val="16"/>
                    </w:numPr>
                    <w:spacing w:after="80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SQL code writing</w:t>
                  </w:r>
                </w:p>
                <w:p w14:paraId="29617884" w14:textId="77777777" w:rsidR="007540DB" w:rsidRDefault="007540DB" w:rsidP="007540DB">
                  <w:pPr>
                    <w:pStyle w:val="ListBullet"/>
                    <w:numPr>
                      <w:ilvl w:val="0"/>
                      <w:numId w:val="0"/>
                    </w:numPr>
                    <w:spacing w:after="80"/>
                    <w:ind w:left="360" w:hanging="360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>Front-End Development.</w:t>
                  </w:r>
                </w:p>
                <w:p w14:paraId="1E768841" w14:textId="77777777" w:rsidR="007540DB" w:rsidRDefault="007540DB" w:rsidP="007540DB">
                  <w:pPr>
                    <w:pStyle w:val="ListBullet"/>
                    <w:numPr>
                      <w:ilvl w:val="0"/>
                      <w:numId w:val="16"/>
                    </w:numPr>
                    <w:spacing w:after="8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HTML</w:t>
                  </w:r>
                </w:p>
                <w:p w14:paraId="1ECCEBE2" w14:textId="77777777" w:rsidR="007540DB" w:rsidRDefault="007540DB" w:rsidP="007540DB">
                  <w:pPr>
                    <w:pStyle w:val="ListBullet"/>
                    <w:numPr>
                      <w:ilvl w:val="0"/>
                      <w:numId w:val="16"/>
                    </w:numPr>
                    <w:spacing w:after="8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CSS</w:t>
                  </w:r>
                </w:p>
                <w:p w14:paraId="50098ABC" w14:textId="77777777" w:rsidR="007540DB" w:rsidRDefault="007540DB" w:rsidP="007540DB">
                  <w:pPr>
                    <w:pStyle w:val="ListBullet"/>
                    <w:numPr>
                      <w:ilvl w:val="0"/>
                      <w:numId w:val="16"/>
                    </w:numPr>
                    <w:spacing w:after="8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Bootstrap-5</w:t>
                  </w:r>
                </w:p>
                <w:p w14:paraId="3EA9F55B" w14:textId="77777777" w:rsidR="007540DB" w:rsidRDefault="007540DB" w:rsidP="007540DB">
                  <w:pPr>
                    <w:pStyle w:val="ListBullet"/>
                    <w:numPr>
                      <w:ilvl w:val="0"/>
                      <w:numId w:val="16"/>
                    </w:numPr>
                    <w:spacing w:after="8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JavaScript</w:t>
                  </w:r>
                </w:p>
                <w:p w14:paraId="22FE5896" w14:textId="77777777" w:rsidR="007540DB" w:rsidRDefault="007540DB" w:rsidP="007540DB">
                  <w:pPr>
                    <w:pStyle w:val="ListBullet"/>
                    <w:numPr>
                      <w:ilvl w:val="0"/>
                      <w:numId w:val="0"/>
                    </w:numPr>
                    <w:spacing w:after="80"/>
                    <w:ind w:left="360" w:hanging="360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>Back-End Development.</w:t>
                  </w:r>
                </w:p>
                <w:p w14:paraId="5D94869C" w14:textId="7F3ECB23" w:rsidR="007540DB" w:rsidRDefault="007540DB" w:rsidP="007540DB">
                  <w:pPr>
                    <w:pStyle w:val="ListBullet"/>
                    <w:numPr>
                      <w:ilvl w:val="0"/>
                      <w:numId w:val="16"/>
                    </w:numPr>
                    <w:spacing w:after="8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JavaScript</w:t>
                  </w:r>
                </w:p>
                <w:p w14:paraId="25FCF793" w14:textId="12C92A45" w:rsidR="007540DB" w:rsidRDefault="007540DB" w:rsidP="007540DB">
                  <w:pPr>
                    <w:pStyle w:val="ListBullet"/>
                    <w:numPr>
                      <w:ilvl w:val="0"/>
                      <w:numId w:val="16"/>
                    </w:numPr>
                    <w:spacing w:after="8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SQL</w:t>
                  </w:r>
                </w:p>
                <w:p w14:paraId="74B28144" w14:textId="6CBB59A7" w:rsidR="007540DB" w:rsidRDefault="007540DB" w:rsidP="007540DB">
                  <w:pPr>
                    <w:pStyle w:val="ListBullet"/>
                    <w:numPr>
                      <w:ilvl w:val="0"/>
                      <w:numId w:val="0"/>
                    </w:numPr>
                    <w:spacing w:after="80"/>
                    <w:ind w:left="720"/>
                    <w:rPr>
                      <w:sz w:val="24"/>
                      <w:szCs w:val="24"/>
                    </w:rPr>
                  </w:pPr>
                </w:p>
                <w:p w14:paraId="1D633E6F" w14:textId="3231980E" w:rsidR="007540DB" w:rsidRPr="007540DB" w:rsidRDefault="007540DB" w:rsidP="007540DB">
                  <w:pPr>
                    <w:pStyle w:val="ListBullet"/>
                    <w:numPr>
                      <w:ilvl w:val="0"/>
                      <w:numId w:val="0"/>
                    </w:numPr>
                    <w:spacing w:after="80"/>
                    <w:ind w:left="360" w:hanging="36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20" w:type="dxa"/>
                  <w:tcMar>
                    <w:left w:w="576" w:type="dxa"/>
                  </w:tcMar>
                </w:tcPr>
                <w:p w14:paraId="13263ACB" w14:textId="50357A32" w:rsidR="00D671FB" w:rsidRPr="00565B06" w:rsidRDefault="00D671FB" w:rsidP="007540DB">
                  <w:pPr>
                    <w:pStyle w:val="ListBullet"/>
                    <w:numPr>
                      <w:ilvl w:val="0"/>
                      <w:numId w:val="0"/>
                    </w:numPr>
                    <w:spacing w:after="80"/>
                  </w:pPr>
                </w:p>
              </w:tc>
            </w:tr>
          </w:tbl>
          <w:p w14:paraId="677451C8" w14:textId="77777777" w:rsidR="005E088C" w:rsidRPr="00565B06" w:rsidRDefault="005E088C" w:rsidP="00D671FB">
            <w:pPr>
              <w:pStyle w:val="Heading1"/>
            </w:pPr>
          </w:p>
        </w:tc>
      </w:tr>
    </w:tbl>
    <w:p w14:paraId="638F5C88" w14:textId="77777777" w:rsidR="005E088C" w:rsidRPr="00565B06" w:rsidRDefault="005E088C" w:rsidP="00D671FB">
      <w:pPr>
        <w:pStyle w:val="Heading2"/>
      </w:pPr>
    </w:p>
    <w:p w14:paraId="0DDDBE54" w14:textId="77777777" w:rsidR="005E088C" w:rsidRPr="00565B06" w:rsidRDefault="005E088C" w:rsidP="005E088C"/>
    <w:p w14:paraId="413994C7" w14:textId="77777777" w:rsidR="00D671FB" w:rsidRPr="00F51D7C" w:rsidRDefault="00D671FB" w:rsidP="00316CE4"/>
    <w:sectPr w:rsidR="00D671FB" w:rsidRPr="00F51D7C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757A6" w14:textId="77777777" w:rsidR="00172485" w:rsidRDefault="00172485" w:rsidP="00F534FB">
      <w:pPr>
        <w:spacing w:after="0"/>
      </w:pPr>
      <w:r>
        <w:separator/>
      </w:r>
    </w:p>
  </w:endnote>
  <w:endnote w:type="continuationSeparator" w:id="0">
    <w:p w14:paraId="706D149D" w14:textId="77777777" w:rsidR="00172485" w:rsidRDefault="00172485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451F48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1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49E4B" w14:textId="77777777" w:rsidR="00172485" w:rsidRDefault="00172485" w:rsidP="00F534FB">
      <w:pPr>
        <w:spacing w:after="0"/>
      </w:pPr>
      <w:r>
        <w:separator/>
      </w:r>
    </w:p>
  </w:footnote>
  <w:footnote w:type="continuationSeparator" w:id="0">
    <w:p w14:paraId="4EA8DFCF" w14:textId="77777777" w:rsidR="00172485" w:rsidRDefault="00172485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59860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4B107FB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A49BDA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B47FB"/>
    <w:multiLevelType w:val="hybridMultilevel"/>
    <w:tmpl w:val="BC1E429E"/>
    <w:lvl w:ilvl="0" w:tplc="DD2C84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244691">
    <w:abstractNumId w:val="9"/>
  </w:num>
  <w:num w:numId="2" w16cid:durableId="1292639597">
    <w:abstractNumId w:val="9"/>
    <w:lvlOverride w:ilvl="0">
      <w:startOverride w:val="1"/>
    </w:lvlOverride>
  </w:num>
  <w:num w:numId="3" w16cid:durableId="1437948498">
    <w:abstractNumId w:val="10"/>
  </w:num>
  <w:num w:numId="4" w16cid:durableId="175703264">
    <w:abstractNumId w:val="13"/>
  </w:num>
  <w:num w:numId="5" w16cid:durableId="650325969">
    <w:abstractNumId w:val="8"/>
  </w:num>
  <w:num w:numId="6" w16cid:durableId="1172646217">
    <w:abstractNumId w:val="7"/>
  </w:num>
  <w:num w:numId="7" w16cid:durableId="1802263388">
    <w:abstractNumId w:val="6"/>
  </w:num>
  <w:num w:numId="8" w16cid:durableId="512182093">
    <w:abstractNumId w:val="5"/>
  </w:num>
  <w:num w:numId="9" w16cid:durableId="1889956684">
    <w:abstractNumId w:val="4"/>
  </w:num>
  <w:num w:numId="10" w16cid:durableId="1214006735">
    <w:abstractNumId w:val="3"/>
  </w:num>
  <w:num w:numId="11" w16cid:durableId="1839269702">
    <w:abstractNumId w:val="2"/>
  </w:num>
  <w:num w:numId="12" w16cid:durableId="404424956">
    <w:abstractNumId w:val="1"/>
  </w:num>
  <w:num w:numId="13" w16cid:durableId="1512253597">
    <w:abstractNumId w:val="0"/>
  </w:num>
  <w:num w:numId="14" w16cid:durableId="7873859">
    <w:abstractNumId w:val="12"/>
  </w:num>
  <w:num w:numId="15" w16cid:durableId="1524635308">
    <w:abstractNumId w:val="11"/>
  </w:num>
  <w:num w:numId="16" w16cid:durableId="7524365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2EE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72485"/>
    <w:rsid w:val="00182F07"/>
    <w:rsid w:val="001858BD"/>
    <w:rsid w:val="00191F95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3916"/>
    <w:rsid w:val="006648D4"/>
    <w:rsid w:val="00673F18"/>
    <w:rsid w:val="00676CEB"/>
    <w:rsid w:val="00683A86"/>
    <w:rsid w:val="006852BB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40DB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037D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33"/>
    <w:rsid w:val="009E65EC"/>
    <w:rsid w:val="009F2058"/>
    <w:rsid w:val="009F391D"/>
    <w:rsid w:val="00A1144C"/>
    <w:rsid w:val="00A11B48"/>
    <w:rsid w:val="00A1329C"/>
    <w:rsid w:val="00A25023"/>
    <w:rsid w:val="00A2760D"/>
    <w:rsid w:val="00A42CE4"/>
    <w:rsid w:val="00A56B81"/>
    <w:rsid w:val="00A6314E"/>
    <w:rsid w:val="00A642E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95C31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671FB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D4CB5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1D7C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CC4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D16B44646C479BAE446884464A2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C830E-2D07-41B8-A8F5-BD0442A8C78D}"/>
      </w:docPartPr>
      <w:docPartBody>
        <w:p w:rsidR="00D93966" w:rsidRDefault="00242963">
          <w:pPr>
            <w:pStyle w:val="68D16B44646C479BAE446884464A25F9"/>
          </w:pPr>
          <w:r w:rsidRPr="009D0878">
            <w:t>Address</w:t>
          </w:r>
        </w:p>
      </w:docPartBody>
    </w:docPart>
    <w:docPart>
      <w:docPartPr>
        <w:name w:val="CE121928484C4EE4A4B2EF9C44852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F6D63-4A2F-45F5-89A5-081F960237F4}"/>
      </w:docPartPr>
      <w:docPartBody>
        <w:p w:rsidR="00D93966" w:rsidRDefault="00242963">
          <w:pPr>
            <w:pStyle w:val="CE121928484C4EE4A4B2EF9C448523E0"/>
          </w:pPr>
          <w:r w:rsidRPr="009D0878">
            <w:t>Phone</w:t>
          </w:r>
        </w:p>
      </w:docPartBody>
    </w:docPart>
    <w:docPart>
      <w:docPartPr>
        <w:name w:val="D1EC4D9EFC9C4CA995223938238F8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A4AD0-F54F-475A-B8EF-56D2A33CB263}"/>
      </w:docPartPr>
      <w:docPartBody>
        <w:p w:rsidR="00D93966" w:rsidRDefault="00242963">
          <w:pPr>
            <w:pStyle w:val="D1EC4D9EFC9C4CA995223938238F87C1"/>
          </w:pPr>
          <w:r w:rsidRPr="009D0878">
            <w:t>Email</w:t>
          </w:r>
        </w:p>
      </w:docPartBody>
    </w:docPart>
    <w:docPart>
      <w:docPartPr>
        <w:name w:val="79485E6118E04F6BAE09E898892DA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390E8-B9B9-4C87-9ACB-21DFDD141AB7}"/>
      </w:docPartPr>
      <w:docPartBody>
        <w:p w:rsidR="00D93966" w:rsidRDefault="00242963">
          <w:pPr>
            <w:pStyle w:val="79485E6118E04F6BAE09E898892DAD47"/>
          </w:pPr>
          <w:r w:rsidRPr="009D0878">
            <w:t>LinkedIn Profile</w:t>
          </w:r>
        </w:p>
      </w:docPartBody>
    </w:docPart>
    <w:docPart>
      <w:docPartPr>
        <w:name w:val="38FB201A3F61409C8491FEF6502F0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AE9AF-6687-4261-B6CD-E81563280582}"/>
      </w:docPartPr>
      <w:docPartBody>
        <w:p w:rsidR="00D93966" w:rsidRDefault="00242963">
          <w:pPr>
            <w:pStyle w:val="38FB201A3F61409C8491FEF6502F07E1"/>
          </w:pPr>
          <w:r w:rsidRPr="009D0878">
            <w:t>Twitter/Blog/Portfolio</w:t>
          </w:r>
        </w:p>
      </w:docPartBody>
    </w:docPart>
    <w:docPart>
      <w:docPartPr>
        <w:name w:val="674014DC736F43FEB8D36215F4B2A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A8089-C917-40D2-9570-D327AD228E65}"/>
      </w:docPartPr>
      <w:docPartBody>
        <w:p w:rsidR="00D93966" w:rsidRDefault="00242963">
          <w:pPr>
            <w:pStyle w:val="674014DC736F43FEB8D36215F4B2A3C2"/>
          </w:pPr>
          <w:r w:rsidRPr="00D85CA4">
            <w:t>Objective</w:t>
          </w:r>
        </w:p>
      </w:docPartBody>
    </w:docPart>
    <w:docPart>
      <w:docPartPr>
        <w:name w:val="2231C5BF64AB4D93A07AD9FB2EDBF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91941-3EFC-40D6-A9A0-C658FBF451A1}"/>
      </w:docPartPr>
      <w:docPartBody>
        <w:p w:rsidR="00D93966" w:rsidRDefault="00242963">
          <w:pPr>
            <w:pStyle w:val="2231C5BF64AB4D93A07AD9FB2EDBFFCC"/>
          </w:pPr>
          <w:r w:rsidRPr="00565B06">
            <w:t>Education</w:t>
          </w:r>
        </w:p>
      </w:docPartBody>
    </w:docPart>
    <w:docPart>
      <w:docPartPr>
        <w:name w:val="1B35C4EA9627439ABE6FA728EAD25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6E073-D070-4DAB-B314-642C6D6A010E}"/>
      </w:docPartPr>
      <w:docPartBody>
        <w:p w:rsidR="00D93966" w:rsidRDefault="00242963">
          <w:pPr>
            <w:pStyle w:val="1B35C4EA9627439ABE6FA728EAD25F44"/>
          </w:pPr>
          <w:r w:rsidRPr="00565B06">
            <w:t>Dates From</w:t>
          </w:r>
        </w:p>
      </w:docPartBody>
    </w:docPart>
    <w:docPart>
      <w:docPartPr>
        <w:name w:val="8F2E7F74515E44B19F2E2EBE7D6F5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2DC92-2D00-43F7-9926-1AFC3212FD0F}"/>
      </w:docPartPr>
      <w:docPartBody>
        <w:p w:rsidR="00D93966" w:rsidRDefault="00242963">
          <w:pPr>
            <w:pStyle w:val="8F2E7F74515E44B19F2E2EBE7D6F5FCD"/>
          </w:pPr>
          <w:r w:rsidRPr="00565B06">
            <w:t>To</w:t>
          </w:r>
        </w:p>
      </w:docPartBody>
    </w:docPart>
    <w:docPart>
      <w:docPartPr>
        <w:name w:val="6A888F269D384F5EB3F7EB166AD61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69606-93B6-4055-8B21-37251F9F1456}"/>
      </w:docPartPr>
      <w:docPartBody>
        <w:p w:rsidR="00C82698" w:rsidRDefault="00D93966" w:rsidP="00D93966">
          <w:pPr>
            <w:pStyle w:val="6A888F269D384F5EB3F7EB166AD61B36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963"/>
    <w:rsid w:val="00242963"/>
    <w:rsid w:val="0086111A"/>
    <w:rsid w:val="00BC1AF6"/>
    <w:rsid w:val="00C82698"/>
    <w:rsid w:val="00D9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16B44646C479BAE446884464A25F9">
    <w:name w:val="68D16B44646C479BAE446884464A25F9"/>
  </w:style>
  <w:style w:type="paragraph" w:customStyle="1" w:styleId="CE121928484C4EE4A4B2EF9C448523E0">
    <w:name w:val="CE121928484C4EE4A4B2EF9C448523E0"/>
  </w:style>
  <w:style w:type="paragraph" w:customStyle="1" w:styleId="D1EC4D9EFC9C4CA995223938238F87C1">
    <w:name w:val="D1EC4D9EFC9C4CA995223938238F87C1"/>
  </w:style>
  <w:style w:type="paragraph" w:customStyle="1" w:styleId="79485E6118E04F6BAE09E898892DAD47">
    <w:name w:val="79485E6118E04F6BAE09E898892DAD47"/>
  </w:style>
  <w:style w:type="paragraph" w:customStyle="1" w:styleId="38FB201A3F61409C8491FEF6502F07E1">
    <w:name w:val="38FB201A3F61409C8491FEF6502F07E1"/>
  </w:style>
  <w:style w:type="paragraph" w:customStyle="1" w:styleId="674014DC736F43FEB8D36215F4B2A3C2">
    <w:name w:val="674014DC736F43FEB8D36215F4B2A3C2"/>
  </w:style>
  <w:style w:type="paragraph" w:customStyle="1" w:styleId="2231C5BF64AB4D93A07AD9FB2EDBFFCC">
    <w:name w:val="2231C5BF64AB4D93A07AD9FB2EDBFFCC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1B35C4EA9627439ABE6FA728EAD25F44">
    <w:name w:val="1B35C4EA9627439ABE6FA728EAD25F44"/>
  </w:style>
  <w:style w:type="paragraph" w:customStyle="1" w:styleId="8F2E7F74515E44B19F2E2EBE7D6F5FCD">
    <w:name w:val="8F2E7F74515E44B19F2E2EBE7D6F5FCD"/>
  </w:style>
  <w:style w:type="paragraph" w:customStyle="1" w:styleId="6A888F269D384F5EB3F7EB166AD61B36">
    <w:name w:val="6A888F269D384F5EB3F7EB166AD61B36"/>
    <w:rsid w:val="00D939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25 Idera Street, Oworoshoki, Lagos</CompanyAddress>
  <CompanyPhone>09060003507</CompanyPhone>
  <CompanyFax/>
  <CompanyEmail>Samuelfik2016@gmail.com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Fikunmi Aluko</cp:keywords>
  <dc:description/>
  <cp:lastModifiedBy/>
  <cp:revision>1</cp:revision>
  <dcterms:created xsi:type="dcterms:W3CDTF">2023-06-05T10:20:00Z</dcterms:created>
  <dcterms:modified xsi:type="dcterms:W3CDTF">2023-06-05T10:43:00Z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